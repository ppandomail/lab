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D53" w:rsidRPr="007128A2" w:rsidRDefault="009C7098" w:rsidP="001B694B">
      <w:pPr>
        <w:jc w:val="center"/>
        <w:rPr>
          <w:b/>
          <w:sz w:val="28"/>
          <w:szCs w:val="28"/>
          <w:lang w:val="es-AR"/>
        </w:rPr>
      </w:pPr>
      <w:r>
        <w:rPr>
          <w:b/>
          <w:sz w:val="28"/>
          <w:szCs w:val="28"/>
          <w:lang w:val="es-AR"/>
        </w:rPr>
        <w:t>Título</w:t>
      </w:r>
    </w:p>
    <w:p w:rsidR="001B694B" w:rsidRPr="007128A2" w:rsidRDefault="001B694B" w:rsidP="001B694B">
      <w:pPr>
        <w:jc w:val="center"/>
        <w:rPr>
          <w:b/>
          <w:sz w:val="32"/>
          <w:szCs w:val="32"/>
          <w:lang w:val="es-AR"/>
        </w:rPr>
      </w:pPr>
    </w:p>
    <w:p w:rsidR="009C44B8" w:rsidRPr="00C44906" w:rsidRDefault="009C7098" w:rsidP="001B694B">
      <w:pPr>
        <w:jc w:val="center"/>
        <w:rPr>
          <w:szCs w:val="24"/>
          <w:lang w:val="es-AR"/>
        </w:rPr>
      </w:pPr>
      <w:r>
        <w:rPr>
          <w:szCs w:val="24"/>
          <w:lang w:val="es-AR"/>
        </w:rPr>
        <w:t>Nombre y Apellido</w:t>
      </w:r>
      <w:r w:rsidR="00E5588D">
        <w:rPr>
          <w:szCs w:val="24"/>
          <w:lang w:val="es-AR"/>
        </w:rPr>
        <w:t xml:space="preserve"> Integrante 1, Nombre y Apellido Integrante 2</w:t>
      </w:r>
    </w:p>
    <w:p w:rsidR="001B694B" w:rsidRPr="00C44906" w:rsidRDefault="007128A2" w:rsidP="001B694B">
      <w:pPr>
        <w:jc w:val="center"/>
        <w:rPr>
          <w:szCs w:val="24"/>
          <w:lang w:val="es-AR"/>
        </w:rPr>
      </w:pPr>
      <w:r w:rsidRPr="00C44906">
        <w:rPr>
          <w:sz w:val="18"/>
          <w:szCs w:val="18"/>
          <w:lang w:val="es-AR"/>
        </w:rPr>
        <w:t xml:space="preserve">Universidad </w:t>
      </w:r>
      <w:r w:rsidR="00777240">
        <w:rPr>
          <w:sz w:val="18"/>
          <w:szCs w:val="18"/>
          <w:lang w:val="es-AR"/>
        </w:rPr>
        <w:t>de Belgrano</w:t>
      </w:r>
      <w:r w:rsidR="001B694B" w:rsidRPr="00C44906">
        <w:rPr>
          <w:sz w:val="18"/>
          <w:szCs w:val="18"/>
          <w:lang w:val="es-AR"/>
        </w:rPr>
        <w:t>,</w:t>
      </w:r>
      <w:r w:rsidR="00777240">
        <w:rPr>
          <w:sz w:val="18"/>
          <w:szCs w:val="18"/>
          <w:lang w:val="es-AR"/>
        </w:rPr>
        <w:t xml:space="preserve"> Facultad Ingeniería y Tecnología Informática</w:t>
      </w:r>
      <w:r w:rsidR="001B694B" w:rsidRPr="00C44906">
        <w:rPr>
          <w:sz w:val="18"/>
          <w:szCs w:val="18"/>
          <w:lang w:val="es-AR"/>
        </w:rPr>
        <w:t>,</w:t>
      </w:r>
      <w:r w:rsidR="009C7098">
        <w:rPr>
          <w:sz w:val="18"/>
          <w:szCs w:val="18"/>
          <w:lang w:val="es-AR"/>
        </w:rPr>
        <w:t xml:space="preserve"> </w:t>
      </w:r>
      <w:r w:rsidR="00777240">
        <w:rPr>
          <w:sz w:val="18"/>
          <w:szCs w:val="18"/>
          <w:lang w:val="es-AR"/>
        </w:rPr>
        <w:t xml:space="preserve">                     </w:t>
      </w:r>
      <w:r w:rsidR="00E5588D">
        <w:rPr>
          <w:sz w:val="18"/>
          <w:szCs w:val="18"/>
          <w:lang w:val="es-AR"/>
        </w:rPr>
        <w:t>Prácticas de Laboratorio</w:t>
      </w:r>
      <w:r w:rsidR="009C7098">
        <w:rPr>
          <w:sz w:val="18"/>
          <w:szCs w:val="18"/>
          <w:lang w:val="es-AR"/>
        </w:rPr>
        <w:t>,</w:t>
      </w:r>
      <w:r w:rsidRPr="00C44906">
        <w:rPr>
          <w:sz w:val="18"/>
          <w:szCs w:val="18"/>
          <w:lang w:val="es-AR"/>
        </w:rPr>
        <w:t xml:space="preserve"> </w:t>
      </w:r>
      <w:r w:rsidR="001B694B" w:rsidRPr="00C44906">
        <w:rPr>
          <w:sz w:val="18"/>
          <w:szCs w:val="18"/>
          <w:lang w:val="es-AR"/>
        </w:rPr>
        <w:t>Buenos Aires, Argentina</w:t>
      </w:r>
      <w:r w:rsidR="009C44B8" w:rsidRPr="00C44906">
        <w:rPr>
          <w:szCs w:val="24"/>
          <w:lang w:val="es-AR"/>
        </w:rPr>
        <w:t>.</w:t>
      </w:r>
    </w:p>
    <w:p w:rsidR="00FD2259" w:rsidRPr="00FC5B22" w:rsidRDefault="006D306A" w:rsidP="001B694B">
      <w:pPr>
        <w:jc w:val="center"/>
        <w:rPr>
          <w:rFonts w:ascii="Courier New" w:hAnsi="Courier New" w:cs="Courier New"/>
          <w:sz w:val="18"/>
          <w:szCs w:val="18"/>
          <w:lang w:val="es-AR"/>
        </w:rPr>
      </w:pPr>
      <w:hyperlink r:id="rId8" w:history="1">
        <w:proofErr w:type="gramStart"/>
        <w:r w:rsidR="009C7098" w:rsidRPr="00FC5B22">
          <w:rPr>
            <w:rStyle w:val="Hipervnculo"/>
            <w:rFonts w:ascii="Courier New" w:hAnsi="Courier New" w:cs="Courier New"/>
            <w:sz w:val="18"/>
            <w:szCs w:val="18"/>
            <w:lang w:val="es-AR"/>
          </w:rPr>
          <w:t>emai</w:t>
        </w:r>
        <w:r w:rsidR="00E5588D">
          <w:rPr>
            <w:rStyle w:val="Hipervnculo"/>
            <w:rFonts w:ascii="Courier New" w:hAnsi="Courier New" w:cs="Courier New"/>
            <w:sz w:val="18"/>
            <w:szCs w:val="18"/>
            <w:lang w:val="es-AR"/>
          </w:rPr>
          <w:t>l</w:t>
        </w:r>
        <w:proofErr w:type="gramEnd"/>
        <w:r w:rsidR="00E5588D">
          <w:rPr>
            <w:rStyle w:val="Hipervnculo"/>
            <w:rFonts w:ascii="Courier New" w:hAnsi="Courier New" w:cs="Courier New"/>
            <w:sz w:val="18"/>
            <w:szCs w:val="18"/>
            <w:lang w:val="es-AR"/>
          </w:rPr>
          <w:t xml:space="preserve"> Integrante 1, email Integrante 2</w:t>
        </w:r>
      </w:hyperlink>
      <w:r w:rsidR="009C44B8" w:rsidRPr="00FC5B22">
        <w:rPr>
          <w:rFonts w:ascii="Courier New" w:hAnsi="Courier New" w:cs="Courier New"/>
          <w:sz w:val="18"/>
          <w:szCs w:val="18"/>
          <w:lang w:val="es-AR"/>
        </w:rPr>
        <w:t xml:space="preserve"> </w:t>
      </w:r>
    </w:p>
    <w:p w:rsidR="009C44B8" w:rsidRPr="00067E58" w:rsidRDefault="009C44B8" w:rsidP="001B694B">
      <w:pPr>
        <w:jc w:val="center"/>
        <w:rPr>
          <w:rFonts w:ascii="Courier New" w:hAnsi="Courier New" w:cs="Courier New"/>
          <w:sz w:val="18"/>
          <w:szCs w:val="18"/>
          <w:lang w:val="es-AR"/>
        </w:rPr>
      </w:pPr>
    </w:p>
    <w:p w:rsidR="00913A48" w:rsidRPr="007128A2" w:rsidRDefault="00913A48" w:rsidP="001B694B">
      <w:pPr>
        <w:jc w:val="center"/>
        <w:rPr>
          <w:rFonts w:eastAsiaTheme="majorEastAsia" w:cstheme="majorBidi"/>
          <w:b/>
          <w:sz w:val="32"/>
          <w:szCs w:val="32"/>
          <w:lang w:val="es-AR"/>
        </w:rPr>
      </w:pPr>
    </w:p>
    <w:p w:rsidR="00D21B2A" w:rsidRPr="009C7098" w:rsidRDefault="007128A2" w:rsidP="00D21B2A">
      <w:pPr>
        <w:keepNext/>
        <w:keepLines/>
        <w:spacing w:line="240" w:lineRule="auto"/>
        <w:ind w:firstLine="0"/>
        <w:rPr>
          <w:sz w:val="18"/>
          <w:szCs w:val="18"/>
          <w:lang w:val="es-AR" w:eastAsia="es-AR"/>
        </w:rPr>
      </w:pPr>
      <w:r w:rsidRPr="005972DE">
        <w:rPr>
          <w:b/>
          <w:sz w:val="18"/>
          <w:lang w:val="es-AR" w:eastAsia="zh-CN" w:bidi="hi-IN"/>
        </w:rPr>
        <w:t>Resumen</w:t>
      </w:r>
      <w:r w:rsidRPr="005972DE">
        <w:rPr>
          <w:sz w:val="18"/>
          <w:lang w:val="es-AR" w:eastAsia="zh-CN" w:bidi="hi-IN"/>
        </w:rPr>
        <w:t xml:space="preserve">: </w:t>
      </w:r>
      <w:r w:rsidR="009C7098">
        <w:rPr>
          <w:sz w:val="18"/>
          <w:lang w:val="es-AR" w:eastAsia="zh-CN" w:bidi="hi-IN"/>
        </w:rPr>
        <w:t>Se escribe el r</w:t>
      </w:r>
      <w:r w:rsidR="009C7098">
        <w:rPr>
          <w:sz w:val="18"/>
          <w:szCs w:val="18"/>
          <w:lang w:val="es-AR"/>
        </w:rPr>
        <w:t>esumen del artículo</w:t>
      </w:r>
      <w:r w:rsidR="00FC5B22">
        <w:rPr>
          <w:sz w:val="18"/>
          <w:szCs w:val="18"/>
          <w:lang w:val="es-AR"/>
        </w:rPr>
        <w:t xml:space="preserve"> con este tipo y tamaño de letra</w:t>
      </w:r>
      <w:r w:rsidR="00D21B2A" w:rsidRPr="009C7098">
        <w:rPr>
          <w:sz w:val="18"/>
          <w:szCs w:val="18"/>
          <w:lang w:val="es-AR" w:eastAsia="es-AR"/>
        </w:rPr>
        <w:t>.</w:t>
      </w:r>
    </w:p>
    <w:p w:rsidR="007B1CF5" w:rsidRPr="005972DE" w:rsidRDefault="007B1CF5" w:rsidP="009A4E84">
      <w:pPr>
        <w:keepNext/>
        <w:keepLines/>
        <w:spacing w:line="240" w:lineRule="auto"/>
        <w:ind w:firstLine="0"/>
        <w:rPr>
          <w:sz w:val="18"/>
          <w:lang w:val="es-AR" w:eastAsia="zh-CN" w:bidi="hi-IN"/>
        </w:rPr>
      </w:pPr>
      <w:r w:rsidRPr="005972DE">
        <w:rPr>
          <w:b/>
          <w:sz w:val="18"/>
          <w:lang w:val="es-AR" w:eastAsia="zh-CN" w:bidi="hi-IN"/>
        </w:rPr>
        <w:t xml:space="preserve">Palabras clave: </w:t>
      </w:r>
      <w:r w:rsidR="009C7098">
        <w:rPr>
          <w:sz w:val="18"/>
          <w:lang w:val="es-AR" w:eastAsia="zh-CN" w:bidi="hi-IN"/>
        </w:rPr>
        <w:t>Se escriben las palabras claves separadas por coma</w:t>
      </w:r>
      <w:r w:rsidR="00FC5B22">
        <w:rPr>
          <w:sz w:val="18"/>
          <w:lang w:val="es-AR" w:eastAsia="zh-CN" w:bidi="hi-IN"/>
        </w:rPr>
        <w:t xml:space="preserve"> con este tipo y tamaño de letra</w:t>
      </w:r>
      <w:r w:rsidR="009C7098">
        <w:rPr>
          <w:sz w:val="18"/>
          <w:lang w:val="es-AR" w:eastAsia="zh-CN" w:bidi="hi-IN"/>
        </w:rPr>
        <w:t>.</w:t>
      </w:r>
    </w:p>
    <w:p w:rsidR="00914F80" w:rsidRPr="00714740" w:rsidRDefault="009F52C3" w:rsidP="00062B5B">
      <w:pPr>
        <w:pStyle w:val="Ttulo1"/>
        <w:keepNext w:val="0"/>
        <w:keepLines w:val="0"/>
        <w:numPr>
          <w:ilvl w:val="0"/>
          <w:numId w:val="1"/>
        </w:numPr>
        <w:spacing w:line="360" w:lineRule="auto"/>
      </w:pPr>
      <w:proofErr w:type="spellStart"/>
      <w:r w:rsidRPr="00714740">
        <w:t>Introducción</w:t>
      </w:r>
      <w:proofErr w:type="spellEnd"/>
    </w:p>
    <w:p w:rsidR="00A559FB" w:rsidRPr="00A559FB" w:rsidRDefault="00461EB8" w:rsidP="0031110D">
      <w:pPr>
        <w:spacing w:line="240" w:lineRule="auto"/>
        <w:rPr>
          <w:lang w:val="es-AR"/>
        </w:rPr>
      </w:pPr>
      <w:r>
        <w:rPr>
          <w:lang w:val="es-AR"/>
        </w:rPr>
        <w:t>Se escribe la introducción del  artículo. El cuerpo del artículo se referencia con números entre corchetes, por ejemplo</w:t>
      </w:r>
      <w:proofErr w:type="gramStart"/>
      <w:r>
        <w:rPr>
          <w:lang w:val="es-AR"/>
        </w:rPr>
        <w:t xml:space="preserve">: </w:t>
      </w:r>
      <w:r w:rsidR="00A559FB" w:rsidRPr="00A559FB">
        <w:rPr>
          <w:lang w:val="es-AR"/>
        </w:rPr>
        <w:t xml:space="preserve"> </w:t>
      </w:r>
      <w:r w:rsidR="006D63B3">
        <w:rPr>
          <w:lang w:val="es-AR"/>
        </w:rPr>
        <w:t>La</w:t>
      </w:r>
      <w:proofErr w:type="gramEnd"/>
      <w:r w:rsidR="006D63B3">
        <w:rPr>
          <w:lang w:val="es-AR"/>
        </w:rPr>
        <w:t xml:space="preserve"> accesibilidad web debe verse como el dis</w:t>
      </w:r>
      <w:r w:rsidR="006D63B3">
        <w:rPr>
          <w:lang w:val="es-AR"/>
        </w:rPr>
        <w:t>e</w:t>
      </w:r>
      <w:r w:rsidR="006D63B3">
        <w:rPr>
          <w:lang w:val="es-AR"/>
        </w:rPr>
        <w:t>ño universal, un diseño para todas las personas, sin importar si tienen alguna discap</w:t>
      </w:r>
      <w:r w:rsidR="006D63B3">
        <w:rPr>
          <w:lang w:val="es-AR"/>
        </w:rPr>
        <w:t>a</w:t>
      </w:r>
      <w:r w:rsidR="006D63B3">
        <w:rPr>
          <w:lang w:val="es-AR"/>
        </w:rPr>
        <w:t>cidad física y sin importar sus condiciones ambientales</w:t>
      </w:r>
      <w:r>
        <w:rPr>
          <w:lang w:val="es-AR"/>
        </w:rPr>
        <w:t xml:space="preserve"> [1]</w:t>
      </w:r>
      <w:r w:rsidR="006D63B3">
        <w:rPr>
          <w:lang w:val="es-AR"/>
        </w:rPr>
        <w:t>.</w:t>
      </w:r>
      <w:r>
        <w:rPr>
          <w:lang w:val="es-AR"/>
        </w:rPr>
        <w:t xml:space="preserve"> Luego se debe correspo</w:t>
      </w:r>
      <w:r>
        <w:rPr>
          <w:lang w:val="es-AR"/>
        </w:rPr>
        <w:t>n</w:t>
      </w:r>
      <w:r>
        <w:rPr>
          <w:lang w:val="es-AR"/>
        </w:rPr>
        <w:t>der con la bibliografía.</w:t>
      </w:r>
    </w:p>
    <w:p w:rsidR="00C02063" w:rsidRDefault="00461EB8" w:rsidP="009A4E84">
      <w:pPr>
        <w:spacing w:line="240" w:lineRule="auto"/>
        <w:rPr>
          <w:lang w:val="es-AR"/>
        </w:rPr>
      </w:pPr>
      <w:r>
        <w:rPr>
          <w:lang w:val="es-AR"/>
        </w:rPr>
        <w:t>En el caso de usar viñetas, hacerlo con este formato</w:t>
      </w:r>
      <w:r w:rsidR="00C66D75">
        <w:rPr>
          <w:lang w:val="es-AR"/>
        </w:rPr>
        <w:t>:</w:t>
      </w:r>
    </w:p>
    <w:p w:rsidR="00C66D75" w:rsidRDefault="00461EB8" w:rsidP="00C66D75">
      <w:pPr>
        <w:pStyle w:val="Prrafodelista"/>
        <w:numPr>
          <w:ilvl w:val="0"/>
          <w:numId w:val="35"/>
        </w:numPr>
        <w:spacing w:line="240" w:lineRule="auto"/>
        <w:rPr>
          <w:lang w:val="es-AR"/>
        </w:rPr>
      </w:pPr>
      <w:r>
        <w:rPr>
          <w:lang w:val="es-AR"/>
        </w:rPr>
        <w:t>Elemento1</w:t>
      </w:r>
      <w:r w:rsidR="00C66D75">
        <w:rPr>
          <w:lang w:val="es-AR"/>
        </w:rPr>
        <w:t>.</w:t>
      </w:r>
    </w:p>
    <w:p w:rsidR="00C66D75" w:rsidRDefault="00461EB8" w:rsidP="00C66D75">
      <w:pPr>
        <w:pStyle w:val="Prrafodelista"/>
        <w:numPr>
          <w:ilvl w:val="0"/>
          <w:numId w:val="35"/>
        </w:numPr>
        <w:spacing w:line="240" w:lineRule="auto"/>
        <w:rPr>
          <w:lang w:val="es-AR"/>
        </w:rPr>
      </w:pPr>
      <w:r>
        <w:rPr>
          <w:lang w:val="es-AR"/>
        </w:rPr>
        <w:t>Elemento2</w:t>
      </w:r>
      <w:r w:rsidR="00C66D75">
        <w:rPr>
          <w:lang w:val="es-AR"/>
        </w:rPr>
        <w:t>.</w:t>
      </w:r>
    </w:p>
    <w:p w:rsidR="00E806C7" w:rsidRPr="00714740" w:rsidRDefault="00AE2DEF" w:rsidP="00413358">
      <w:pPr>
        <w:pStyle w:val="Ttulo1"/>
        <w:numPr>
          <w:ilvl w:val="0"/>
          <w:numId w:val="1"/>
        </w:numPr>
        <w:spacing w:line="360" w:lineRule="auto"/>
      </w:pPr>
      <w:proofErr w:type="spellStart"/>
      <w:r w:rsidRPr="00714740">
        <w:t>Problemática</w:t>
      </w:r>
      <w:proofErr w:type="spellEnd"/>
      <w:r w:rsidRPr="00714740">
        <w:t xml:space="preserve"> actual</w:t>
      </w:r>
    </w:p>
    <w:p w:rsidR="009A11EF" w:rsidRPr="009C7098" w:rsidRDefault="00461EB8" w:rsidP="00440328">
      <w:pPr>
        <w:spacing w:line="240" w:lineRule="auto"/>
        <w:ind w:firstLine="360"/>
        <w:rPr>
          <w:lang w:val="es-AR"/>
        </w:rPr>
      </w:pPr>
      <w:r>
        <w:rPr>
          <w:lang w:val="es-AR"/>
        </w:rPr>
        <w:t>Se escribe la problemática.</w:t>
      </w:r>
    </w:p>
    <w:p w:rsidR="008B6199" w:rsidRPr="009C7098" w:rsidRDefault="008B6199" w:rsidP="00440328">
      <w:pPr>
        <w:pStyle w:val="Prrafodelista"/>
        <w:spacing w:after="200" w:line="240" w:lineRule="auto"/>
        <w:ind w:firstLine="0"/>
        <w:rPr>
          <w:rFonts w:cs="Arial"/>
          <w:color w:val="222222"/>
          <w:szCs w:val="24"/>
          <w:shd w:val="clear" w:color="auto" w:fill="FFFFFF"/>
          <w:lang w:val="es-AR"/>
        </w:rPr>
      </w:pPr>
    </w:p>
    <w:p w:rsidR="003B1185" w:rsidRPr="007C6614" w:rsidRDefault="007C6614" w:rsidP="007C6614">
      <w:pPr>
        <w:pStyle w:val="Ttulo1"/>
        <w:numPr>
          <w:ilvl w:val="0"/>
          <w:numId w:val="1"/>
        </w:numPr>
        <w:spacing w:line="360" w:lineRule="auto"/>
      </w:pPr>
      <w:bookmarkStart w:id="0" w:name="_Toc409034771"/>
      <w:proofErr w:type="spellStart"/>
      <w:r w:rsidRPr="007C6614">
        <w:t>Solución</w:t>
      </w:r>
      <w:proofErr w:type="spellEnd"/>
    </w:p>
    <w:p w:rsidR="00634A95" w:rsidRPr="009C7098" w:rsidRDefault="00461EB8" w:rsidP="00440328">
      <w:pPr>
        <w:spacing w:line="240" w:lineRule="auto"/>
        <w:rPr>
          <w:lang w:val="es-AR"/>
        </w:rPr>
      </w:pPr>
      <w:r>
        <w:rPr>
          <w:lang w:val="es-AR"/>
        </w:rPr>
        <w:t xml:space="preserve">Se detalla la solución a la problemática. </w:t>
      </w:r>
      <w:r w:rsidR="00223B70">
        <w:rPr>
          <w:lang w:val="es-AR"/>
        </w:rPr>
        <w:t xml:space="preserve">En el caso de utilizar jerarquía, utilizar la numeración de </w:t>
      </w:r>
      <w:proofErr w:type="spellStart"/>
      <w:r w:rsidR="00223B70">
        <w:rPr>
          <w:lang w:val="es-AR"/>
        </w:rPr>
        <w:t>Dewy</w:t>
      </w:r>
      <w:proofErr w:type="spellEnd"/>
      <w:r w:rsidR="00223B70">
        <w:rPr>
          <w:lang w:val="es-AR"/>
        </w:rPr>
        <w:t xml:space="preserve">, por ejemplo: 3.1., 3.1.1., etc. Se puede incluir: tablas, imágenes y figuras, siempre poniendo abajo su descripción, por ejemplo, en la Figura 1 puede </w:t>
      </w:r>
      <w:proofErr w:type="gramStart"/>
      <w:r w:rsidR="00223B70">
        <w:rPr>
          <w:lang w:val="es-AR"/>
        </w:rPr>
        <w:t>observarse ….</w:t>
      </w:r>
      <w:proofErr w:type="gramEnd"/>
    </w:p>
    <w:p w:rsidR="00634A95" w:rsidRPr="009C7098" w:rsidRDefault="00634A95" w:rsidP="00440328">
      <w:pPr>
        <w:spacing w:line="240" w:lineRule="auto"/>
        <w:rPr>
          <w:lang w:val="es-AR"/>
        </w:rPr>
      </w:pPr>
    </w:p>
    <w:p w:rsidR="00223B70" w:rsidRDefault="005972DE" w:rsidP="00634A95">
      <w:pPr>
        <w:spacing w:line="360" w:lineRule="auto"/>
        <w:ind w:firstLine="426"/>
        <w:jc w:val="center"/>
        <w:rPr>
          <w:sz w:val="18"/>
          <w:szCs w:val="18"/>
          <w:lang w:val="es-AR"/>
        </w:rPr>
      </w:pPr>
      <w:r>
        <w:rPr>
          <w:rFonts w:cs="Arial"/>
          <w:noProof/>
          <w:lang w:val="es-AR" w:eastAsia="es-AR"/>
        </w:rPr>
        <w:drawing>
          <wp:inline distT="0" distB="0" distL="0" distR="0">
            <wp:extent cx="1011356" cy="634766"/>
            <wp:effectExtent l="19050" t="0" r="0" b="0"/>
            <wp:docPr id="8" name="Imagen 8" descr="DiagramaCasoDe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aCasoDeUs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831" cy="63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A95" w:rsidRPr="009C7098" w:rsidRDefault="005972DE" w:rsidP="00634A95">
      <w:pPr>
        <w:spacing w:line="360" w:lineRule="auto"/>
        <w:ind w:firstLine="426"/>
        <w:jc w:val="center"/>
        <w:rPr>
          <w:sz w:val="18"/>
          <w:szCs w:val="18"/>
          <w:lang w:val="es-AR"/>
        </w:rPr>
      </w:pPr>
      <w:r w:rsidRPr="009C7098">
        <w:rPr>
          <w:sz w:val="18"/>
          <w:szCs w:val="18"/>
          <w:lang w:val="es-AR"/>
        </w:rPr>
        <w:t xml:space="preserve">Figura 1: Diagrama </w:t>
      </w:r>
      <w:proofErr w:type="gramStart"/>
      <w:r w:rsidRPr="009C7098">
        <w:rPr>
          <w:sz w:val="18"/>
          <w:szCs w:val="18"/>
          <w:lang w:val="es-AR"/>
        </w:rPr>
        <w:t xml:space="preserve">de </w:t>
      </w:r>
      <w:r w:rsidR="00FC5B22">
        <w:rPr>
          <w:sz w:val="18"/>
          <w:szCs w:val="18"/>
          <w:lang w:val="es-AR"/>
        </w:rPr>
        <w:t>…</w:t>
      </w:r>
      <w:proofErr w:type="gramEnd"/>
    </w:p>
    <w:p w:rsidR="00164DC8" w:rsidRPr="00714740" w:rsidRDefault="00164DC8" w:rsidP="00164DC8">
      <w:pPr>
        <w:pStyle w:val="Ttulo1"/>
        <w:numPr>
          <w:ilvl w:val="0"/>
          <w:numId w:val="1"/>
        </w:numPr>
        <w:spacing w:line="360" w:lineRule="auto"/>
      </w:pPr>
      <w:bookmarkStart w:id="1" w:name="_Toc412455187"/>
      <w:bookmarkEnd w:id="0"/>
      <w:proofErr w:type="spellStart"/>
      <w:r w:rsidRPr="00714740">
        <w:lastRenderedPageBreak/>
        <w:t>Conclusiones</w:t>
      </w:r>
      <w:proofErr w:type="spellEnd"/>
    </w:p>
    <w:bookmarkEnd w:id="1"/>
    <w:p w:rsidR="00223B70" w:rsidRDefault="00223B70" w:rsidP="000008CF">
      <w:pPr>
        <w:spacing w:line="240" w:lineRule="auto"/>
        <w:ind w:firstLine="360"/>
        <w:rPr>
          <w:lang w:val="es-AR"/>
        </w:rPr>
      </w:pPr>
      <w:r>
        <w:rPr>
          <w:lang w:val="es-AR"/>
        </w:rPr>
        <w:t>Se escriben las conclusiones</w:t>
      </w:r>
      <w:r w:rsidR="000008CF" w:rsidRPr="009C7098">
        <w:rPr>
          <w:lang w:val="es-AR"/>
        </w:rPr>
        <w:t>.</w:t>
      </w:r>
      <w:r>
        <w:rPr>
          <w:lang w:val="es-AR"/>
        </w:rPr>
        <w:t xml:space="preserve"> Prestar atención a:</w:t>
      </w:r>
    </w:p>
    <w:p w:rsidR="00223B70" w:rsidRDefault="00223B70" w:rsidP="00223B70">
      <w:pPr>
        <w:pStyle w:val="Prrafodelista"/>
        <w:numPr>
          <w:ilvl w:val="0"/>
          <w:numId w:val="49"/>
        </w:numPr>
        <w:spacing w:line="240" w:lineRule="auto"/>
        <w:rPr>
          <w:lang w:val="es-AR"/>
        </w:rPr>
      </w:pPr>
      <w:r>
        <w:rPr>
          <w:lang w:val="es-AR"/>
        </w:rPr>
        <w:t>Extensión mínima de 8 páginas y máxima de 12 páginas.</w:t>
      </w:r>
    </w:p>
    <w:p w:rsidR="00223B70" w:rsidRDefault="00223B70" w:rsidP="00223B70">
      <w:pPr>
        <w:pStyle w:val="Prrafodelista"/>
        <w:numPr>
          <w:ilvl w:val="0"/>
          <w:numId w:val="49"/>
        </w:numPr>
        <w:spacing w:line="240" w:lineRule="auto"/>
        <w:rPr>
          <w:lang w:val="es-AR"/>
        </w:rPr>
      </w:pPr>
      <w:r>
        <w:rPr>
          <w:lang w:val="es-AR"/>
        </w:rPr>
        <w:t>Tamaño de página: hoja A4.</w:t>
      </w:r>
    </w:p>
    <w:p w:rsidR="00A24CDE" w:rsidRDefault="00A24CDE" w:rsidP="00223B70">
      <w:pPr>
        <w:pStyle w:val="Prrafodelista"/>
        <w:numPr>
          <w:ilvl w:val="0"/>
          <w:numId w:val="49"/>
        </w:numPr>
        <w:spacing w:line="240" w:lineRule="auto"/>
        <w:rPr>
          <w:lang w:val="es-AR"/>
        </w:rPr>
      </w:pPr>
      <w:r>
        <w:rPr>
          <w:lang w:val="es-AR"/>
        </w:rPr>
        <w:t>Fuente</w:t>
      </w:r>
      <w:r w:rsidR="00223B70" w:rsidRPr="00223B70">
        <w:rPr>
          <w:lang w:val="es-AR"/>
        </w:rPr>
        <w:t xml:space="preserve">: Times New </w:t>
      </w:r>
      <w:proofErr w:type="spellStart"/>
      <w:r w:rsidR="00223B70" w:rsidRPr="00223B70">
        <w:rPr>
          <w:lang w:val="es-AR"/>
        </w:rPr>
        <w:t>Roman</w:t>
      </w:r>
      <w:proofErr w:type="spellEnd"/>
      <w:r w:rsidR="00223B70" w:rsidRPr="00223B70">
        <w:rPr>
          <w:lang w:val="es-AR"/>
        </w:rPr>
        <w:t xml:space="preserve"> 10</w:t>
      </w:r>
      <w:r>
        <w:rPr>
          <w:lang w:val="es-AR"/>
        </w:rPr>
        <w:t>.</w:t>
      </w:r>
    </w:p>
    <w:p w:rsidR="00997C4E" w:rsidRDefault="00997C4E" w:rsidP="00223B70">
      <w:pPr>
        <w:pStyle w:val="Prrafodelista"/>
        <w:numPr>
          <w:ilvl w:val="0"/>
          <w:numId w:val="49"/>
        </w:numPr>
        <w:spacing w:line="240" w:lineRule="auto"/>
        <w:rPr>
          <w:lang w:val="es-AR"/>
        </w:rPr>
      </w:pPr>
      <w:r>
        <w:rPr>
          <w:lang w:val="es-AR"/>
        </w:rPr>
        <w:t xml:space="preserve">Título principal: Times New </w:t>
      </w:r>
      <w:proofErr w:type="spellStart"/>
      <w:r>
        <w:rPr>
          <w:lang w:val="es-AR"/>
        </w:rPr>
        <w:t>Roman</w:t>
      </w:r>
      <w:proofErr w:type="spellEnd"/>
      <w:r>
        <w:rPr>
          <w:lang w:val="es-AR"/>
        </w:rPr>
        <w:t xml:space="preserve"> 14.</w:t>
      </w:r>
    </w:p>
    <w:p w:rsidR="00A24CDE" w:rsidRDefault="00A24CDE" w:rsidP="00223B70">
      <w:pPr>
        <w:pStyle w:val="Prrafodelista"/>
        <w:numPr>
          <w:ilvl w:val="0"/>
          <w:numId w:val="49"/>
        </w:numPr>
        <w:spacing w:line="240" w:lineRule="auto"/>
        <w:rPr>
          <w:lang w:val="es-AR"/>
        </w:rPr>
      </w:pPr>
      <w:r>
        <w:rPr>
          <w:lang w:val="es-AR"/>
        </w:rPr>
        <w:t xml:space="preserve">Títulos: Times New </w:t>
      </w:r>
      <w:proofErr w:type="spellStart"/>
      <w:r>
        <w:rPr>
          <w:lang w:val="es-AR"/>
        </w:rPr>
        <w:t>Roman</w:t>
      </w:r>
      <w:proofErr w:type="spellEnd"/>
      <w:r>
        <w:rPr>
          <w:lang w:val="es-AR"/>
        </w:rPr>
        <w:t xml:space="preserve"> 12, negrita, utilizando numeración de </w:t>
      </w:r>
      <w:proofErr w:type="spellStart"/>
      <w:r>
        <w:rPr>
          <w:lang w:val="es-AR"/>
        </w:rPr>
        <w:t>Dewy</w:t>
      </w:r>
      <w:proofErr w:type="spellEnd"/>
      <w:r>
        <w:rPr>
          <w:lang w:val="es-AR"/>
        </w:rPr>
        <w:t xml:space="preserve"> para indicar jerarquías.</w:t>
      </w:r>
    </w:p>
    <w:p w:rsidR="00A24CDE" w:rsidRDefault="00A24CDE" w:rsidP="00223B70">
      <w:pPr>
        <w:pStyle w:val="Prrafodelista"/>
        <w:numPr>
          <w:ilvl w:val="0"/>
          <w:numId w:val="49"/>
        </w:numPr>
        <w:spacing w:line="240" w:lineRule="auto"/>
        <w:rPr>
          <w:lang w:val="es-AR"/>
        </w:rPr>
      </w:pPr>
      <w:r>
        <w:rPr>
          <w:lang w:val="es-AR"/>
        </w:rPr>
        <w:t xml:space="preserve">Fuente de notas </w:t>
      </w:r>
      <w:proofErr w:type="spellStart"/>
      <w:r>
        <w:rPr>
          <w:lang w:val="es-AR"/>
        </w:rPr>
        <w:t>al</w:t>
      </w:r>
      <w:proofErr w:type="spellEnd"/>
      <w:r>
        <w:rPr>
          <w:lang w:val="es-AR"/>
        </w:rPr>
        <w:t xml:space="preserve"> pie: Times New </w:t>
      </w:r>
      <w:proofErr w:type="spellStart"/>
      <w:r>
        <w:rPr>
          <w:lang w:val="es-AR"/>
        </w:rPr>
        <w:t>Roman</w:t>
      </w:r>
      <w:proofErr w:type="spellEnd"/>
      <w:r>
        <w:rPr>
          <w:lang w:val="es-AR"/>
        </w:rPr>
        <w:t xml:space="preserve"> 9.</w:t>
      </w:r>
    </w:p>
    <w:p w:rsidR="00A24CDE" w:rsidRDefault="00A24CDE" w:rsidP="00223B70">
      <w:pPr>
        <w:pStyle w:val="Prrafodelista"/>
        <w:numPr>
          <w:ilvl w:val="0"/>
          <w:numId w:val="49"/>
        </w:numPr>
        <w:spacing w:line="240" w:lineRule="auto"/>
        <w:rPr>
          <w:lang w:val="es-AR"/>
        </w:rPr>
      </w:pPr>
      <w:r>
        <w:rPr>
          <w:lang w:val="es-AR"/>
        </w:rPr>
        <w:t>Interlineado: 1.0 líneas</w:t>
      </w:r>
      <w:r w:rsidR="00C622C3">
        <w:rPr>
          <w:lang w:val="es-AR"/>
        </w:rPr>
        <w:t xml:space="preserve"> (sencillo)</w:t>
      </w:r>
      <w:r>
        <w:rPr>
          <w:lang w:val="es-AR"/>
        </w:rPr>
        <w:t>.</w:t>
      </w:r>
    </w:p>
    <w:p w:rsidR="00A24CDE" w:rsidRDefault="00A24CDE" w:rsidP="00223B70">
      <w:pPr>
        <w:pStyle w:val="Prrafodelista"/>
        <w:numPr>
          <w:ilvl w:val="0"/>
          <w:numId w:val="49"/>
        </w:numPr>
        <w:spacing w:line="240" w:lineRule="auto"/>
        <w:rPr>
          <w:lang w:val="es-AR"/>
        </w:rPr>
      </w:pPr>
      <w:r>
        <w:rPr>
          <w:lang w:val="es-AR"/>
        </w:rPr>
        <w:t>Alineación: justificada en ambos márgenes.</w:t>
      </w:r>
    </w:p>
    <w:p w:rsidR="00997C4E" w:rsidRDefault="00997C4E" w:rsidP="00223B70">
      <w:pPr>
        <w:pStyle w:val="Prrafodelista"/>
        <w:numPr>
          <w:ilvl w:val="0"/>
          <w:numId w:val="49"/>
        </w:numPr>
        <w:spacing w:line="240" w:lineRule="auto"/>
        <w:rPr>
          <w:lang w:val="es-AR"/>
        </w:rPr>
      </w:pPr>
      <w:r>
        <w:rPr>
          <w:lang w:val="es-AR"/>
        </w:rPr>
        <w:t xml:space="preserve">Márgenes: </w:t>
      </w:r>
      <w:r w:rsidR="00C622C3">
        <w:rPr>
          <w:lang w:val="es-AR"/>
        </w:rPr>
        <w:t>5.2 cm superior,  4.4 cm izquierdo, 4.4 cm derecho y 5.2 cm inferior</w:t>
      </w:r>
      <w:r>
        <w:rPr>
          <w:lang w:val="es-AR"/>
        </w:rPr>
        <w:t>.</w:t>
      </w:r>
    </w:p>
    <w:p w:rsidR="00997C4E" w:rsidRDefault="00997C4E" w:rsidP="00223B70">
      <w:pPr>
        <w:pStyle w:val="Prrafodelista"/>
        <w:numPr>
          <w:ilvl w:val="0"/>
          <w:numId w:val="49"/>
        </w:numPr>
        <w:spacing w:line="240" w:lineRule="auto"/>
        <w:rPr>
          <w:lang w:val="es-AR"/>
        </w:rPr>
      </w:pPr>
      <w:r>
        <w:rPr>
          <w:lang w:val="es-AR"/>
        </w:rPr>
        <w:t>Sangrí</w:t>
      </w:r>
      <w:r w:rsidR="00C622C3">
        <w:rPr>
          <w:lang w:val="es-AR"/>
        </w:rPr>
        <w:t>a: de acuerdo al p</w:t>
      </w:r>
      <w:r w:rsidR="00F8104B">
        <w:rPr>
          <w:lang w:val="es-AR"/>
        </w:rPr>
        <w:t>resente modelo</w:t>
      </w:r>
      <w:r>
        <w:rPr>
          <w:lang w:val="es-AR"/>
        </w:rPr>
        <w:t>.</w:t>
      </w:r>
    </w:p>
    <w:p w:rsidR="00997C4E" w:rsidRDefault="00A24CDE" w:rsidP="00223B70">
      <w:pPr>
        <w:pStyle w:val="Prrafodelista"/>
        <w:numPr>
          <w:ilvl w:val="0"/>
          <w:numId w:val="49"/>
        </w:numPr>
        <w:spacing w:line="240" w:lineRule="auto"/>
        <w:rPr>
          <w:lang w:val="es-AR"/>
        </w:rPr>
      </w:pPr>
      <w:r w:rsidRPr="00997C4E">
        <w:rPr>
          <w:lang w:val="es-AR"/>
        </w:rPr>
        <w:t>Referencias bibliográficas redactadas de acuerdo con las normas prese</w:t>
      </w:r>
      <w:r w:rsidRPr="00997C4E">
        <w:rPr>
          <w:lang w:val="es-AR"/>
        </w:rPr>
        <w:t>n</w:t>
      </w:r>
      <w:r w:rsidRPr="00997C4E">
        <w:rPr>
          <w:lang w:val="es-AR"/>
        </w:rPr>
        <w:t>tes en este modelo.</w:t>
      </w:r>
    </w:p>
    <w:p w:rsidR="000008CF" w:rsidRPr="00997C4E" w:rsidRDefault="000008CF" w:rsidP="00997C4E">
      <w:pPr>
        <w:pStyle w:val="Prrafodelista"/>
        <w:spacing w:line="240" w:lineRule="auto"/>
        <w:ind w:left="0" w:firstLine="0"/>
        <w:rPr>
          <w:lang w:val="es-AR"/>
        </w:rPr>
      </w:pPr>
      <w:r w:rsidRPr="00997C4E">
        <w:rPr>
          <w:lang w:val="es-AR"/>
        </w:rPr>
        <w:t xml:space="preserve"> </w:t>
      </w:r>
    </w:p>
    <w:p w:rsidR="001B33EC" w:rsidRPr="009C7098" w:rsidRDefault="00B70D58" w:rsidP="000F143B">
      <w:pPr>
        <w:keepNext/>
        <w:spacing w:line="240" w:lineRule="auto"/>
        <w:ind w:firstLine="0"/>
        <w:rPr>
          <w:b/>
          <w:sz w:val="24"/>
          <w:szCs w:val="24"/>
          <w:lang w:val="es-AR"/>
        </w:rPr>
      </w:pPr>
      <w:r w:rsidRPr="009C7098">
        <w:rPr>
          <w:b/>
          <w:sz w:val="24"/>
          <w:szCs w:val="24"/>
          <w:lang w:val="es-AR"/>
        </w:rPr>
        <w:t>Referencias</w:t>
      </w:r>
    </w:p>
    <w:p w:rsidR="00DD4539" w:rsidRPr="009C7098" w:rsidRDefault="00DD4539" w:rsidP="000F143B">
      <w:pPr>
        <w:keepNext/>
        <w:spacing w:line="240" w:lineRule="auto"/>
        <w:ind w:firstLine="0"/>
        <w:rPr>
          <w:b/>
          <w:lang w:val="es-AR"/>
        </w:rPr>
      </w:pPr>
    </w:p>
    <w:p w:rsidR="00A27BB4" w:rsidRPr="00777240" w:rsidRDefault="00A27BB4" w:rsidP="00A27BB4">
      <w:pPr>
        <w:spacing w:line="240" w:lineRule="auto"/>
        <w:ind w:firstLine="0"/>
        <w:rPr>
          <w:iCs/>
        </w:rPr>
      </w:pPr>
      <w:r w:rsidRPr="00A27BB4">
        <w:rPr>
          <w:rStyle w:val="Hipervnculo"/>
          <w:szCs w:val="24"/>
          <w:shd w:val="clear" w:color="auto" w:fill="FFFFFF"/>
          <w:lang w:val="es-AR"/>
        </w:rPr>
        <w:t xml:space="preserve">[1] </w:t>
      </w:r>
      <w:r w:rsidRPr="00A27BB4">
        <w:rPr>
          <w:lang w:val="es-ES" w:eastAsia="ko-KR"/>
        </w:rPr>
        <w:t xml:space="preserve">HONORABLE CONGRESO DE </w:t>
      </w:r>
      <w:smartTag w:uri="urn:schemas-microsoft-com:office:smarttags" w:element="PersonName">
        <w:smartTagPr>
          <w:attr w:name="ProductID" w:val="LA NACIￓN"/>
        </w:smartTagPr>
        <w:r w:rsidRPr="00A27BB4">
          <w:rPr>
            <w:lang w:val="es-ES" w:eastAsia="ko-KR"/>
          </w:rPr>
          <w:t>LA NACIÓN</w:t>
        </w:r>
      </w:smartTag>
      <w:r w:rsidRPr="00A27BB4">
        <w:rPr>
          <w:lang w:val="es-ES" w:eastAsia="ko-KR"/>
        </w:rPr>
        <w:t xml:space="preserve"> ARGENTINA</w:t>
      </w:r>
      <w:r>
        <w:rPr>
          <w:lang w:val="es-ES" w:eastAsia="ko-KR"/>
        </w:rPr>
        <w:t xml:space="preserve"> (2010)</w:t>
      </w:r>
      <w:r w:rsidRPr="00A27BB4">
        <w:rPr>
          <w:lang w:val="es-ES" w:eastAsia="ko-KR"/>
        </w:rPr>
        <w:t xml:space="preserve">. </w:t>
      </w:r>
      <w:r w:rsidRPr="00AD4585">
        <w:rPr>
          <w:i/>
          <w:lang w:val="es-ES" w:eastAsia="ko-KR"/>
        </w:rPr>
        <w:t xml:space="preserve">Ley 26.653 de Accesibilidad de </w:t>
      </w:r>
      <w:smartTag w:uri="urn:schemas-microsoft-com:office:smarttags" w:element="PersonName">
        <w:smartTagPr>
          <w:attr w:name="ProductID" w:val="la Informaci￳n"/>
        </w:smartTagPr>
        <w:r w:rsidRPr="00AD4585">
          <w:rPr>
            <w:i/>
            <w:lang w:val="es-ES" w:eastAsia="ko-KR"/>
          </w:rPr>
          <w:t>la Información</w:t>
        </w:r>
      </w:smartTag>
      <w:r w:rsidRPr="00AD4585">
        <w:rPr>
          <w:i/>
          <w:lang w:val="es-ES" w:eastAsia="ko-KR"/>
        </w:rPr>
        <w:t xml:space="preserve"> en Páginas Web</w:t>
      </w:r>
      <w:r w:rsidR="008A397E">
        <w:rPr>
          <w:i/>
          <w:lang w:val="es-ES" w:eastAsia="ko-KR"/>
        </w:rPr>
        <w:t>.</w:t>
      </w:r>
      <w:r>
        <w:rPr>
          <w:lang w:val="es-ES" w:eastAsia="ko-KR"/>
        </w:rPr>
        <w:t xml:space="preserve"> </w:t>
      </w:r>
      <w:r w:rsidRPr="00A27BB4">
        <w:rPr>
          <w:lang w:val="es-ES" w:eastAsia="ko-KR"/>
        </w:rPr>
        <w:t>[</w:t>
      </w:r>
      <w:r>
        <w:rPr>
          <w:lang w:val="es-ES" w:eastAsia="ko-KR"/>
        </w:rPr>
        <w:t xml:space="preserve">En </w:t>
      </w:r>
      <w:proofErr w:type="spellStart"/>
      <w:r>
        <w:rPr>
          <w:lang w:val="es-ES" w:eastAsia="ko-KR"/>
        </w:rPr>
        <w:t>li</w:t>
      </w:r>
      <w:r w:rsidRPr="00A27BB4">
        <w:rPr>
          <w:lang w:val="es-ES" w:eastAsia="ko-KR"/>
        </w:rPr>
        <w:t>nea</w:t>
      </w:r>
      <w:proofErr w:type="spellEnd"/>
      <w:r w:rsidRPr="00A27BB4">
        <w:rPr>
          <w:lang w:val="es-ES" w:eastAsia="ko-KR"/>
        </w:rPr>
        <w:t>]. Buenos Aires. Arge</w:t>
      </w:r>
      <w:r w:rsidRPr="00A27BB4">
        <w:rPr>
          <w:lang w:val="es-ES" w:eastAsia="ko-KR"/>
        </w:rPr>
        <w:t>n</w:t>
      </w:r>
      <w:r w:rsidRPr="00A27BB4">
        <w:rPr>
          <w:lang w:val="es-ES" w:eastAsia="ko-KR"/>
        </w:rPr>
        <w:t>tina. [</w:t>
      </w:r>
      <w:proofErr w:type="gramStart"/>
      <w:r w:rsidRPr="00A27BB4">
        <w:rPr>
          <w:lang w:val="es-ES" w:eastAsia="ko-KR"/>
        </w:rPr>
        <w:t>en</w:t>
      </w:r>
      <w:proofErr w:type="gramEnd"/>
      <w:r w:rsidRPr="00A27BB4">
        <w:rPr>
          <w:lang w:val="es-ES" w:eastAsia="ko-KR"/>
        </w:rPr>
        <w:t xml:space="preserve"> línea]. 2010. </w:t>
      </w:r>
      <w:r>
        <w:rPr>
          <w:lang w:val="es-ES" w:eastAsia="ko-KR"/>
        </w:rPr>
        <w:t>C</w:t>
      </w:r>
      <w:r w:rsidRPr="00A27BB4">
        <w:rPr>
          <w:lang w:val="es-ES" w:eastAsia="ko-KR"/>
        </w:rPr>
        <w:t>onsulta</w:t>
      </w:r>
      <w:r>
        <w:rPr>
          <w:lang w:val="es-ES" w:eastAsia="ko-KR"/>
        </w:rPr>
        <w:t xml:space="preserve"> realizada el 03/01/2016</w:t>
      </w:r>
      <w:r w:rsidRPr="00A27BB4">
        <w:rPr>
          <w:lang w:val="es-ES" w:eastAsia="ko-KR"/>
        </w:rPr>
        <w:t>.</w:t>
      </w:r>
      <w:r w:rsidR="00C76A8D">
        <w:rPr>
          <w:lang w:val="es-ES" w:eastAsia="ko-KR"/>
        </w:rPr>
        <w:t xml:space="preserve"> </w:t>
      </w:r>
      <w:hyperlink r:id="rId10" w:history="1">
        <w:r w:rsidRPr="00777240">
          <w:rPr>
            <w:rStyle w:val="Hipervnculo"/>
            <w:lang w:eastAsia="ko-KR"/>
          </w:rPr>
          <w:t>http://www.infoleg.gob.ar/infolegInternet/anexos/175000-179999/175694/norma.htm</w:t>
        </w:r>
      </w:hyperlink>
    </w:p>
    <w:p w:rsidR="00CA40FF" w:rsidRPr="009C7098" w:rsidRDefault="00CA40FF" w:rsidP="00CA40FF">
      <w:pPr>
        <w:spacing w:line="240" w:lineRule="auto"/>
        <w:ind w:firstLine="0"/>
        <w:rPr>
          <w:iCs/>
          <w:lang w:val="es-AR"/>
        </w:rPr>
      </w:pPr>
      <w:r w:rsidRPr="00777240">
        <w:rPr>
          <w:rStyle w:val="Hipervnculo"/>
          <w:szCs w:val="24"/>
          <w:shd w:val="clear" w:color="auto" w:fill="FFFFFF"/>
        </w:rPr>
        <w:t>[</w:t>
      </w:r>
      <w:r w:rsidR="00997C4E" w:rsidRPr="00777240">
        <w:rPr>
          <w:rStyle w:val="Hipervnculo"/>
          <w:szCs w:val="24"/>
          <w:shd w:val="clear" w:color="auto" w:fill="FFFFFF"/>
        </w:rPr>
        <w:t>2</w:t>
      </w:r>
      <w:r w:rsidRPr="00777240">
        <w:rPr>
          <w:rStyle w:val="Hipervnculo"/>
          <w:szCs w:val="24"/>
          <w:shd w:val="clear" w:color="auto" w:fill="FFFFFF"/>
        </w:rPr>
        <w:t xml:space="preserve">] </w:t>
      </w:r>
      <w:r w:rsidRPr="00777240">
        <w:rPr>
          <w:iCs/>
        </w:rPr>
        <w:t xml:space="preserve">PRESSMAN, R. (2010). </w:t>
      </w:r>
      <w:r w:rsidRPr="009C7098">
        <w:rPr>
          <w:i/>
          <w:lang w:val="es-AR"/>
        </w:rPr>
        <w:t>Ingeniería de Software: Un enfoque práctico</w:t>
      </w:r>
      <w:r w:rsidRPr="009C7098">
        <w:rPr>
          <w:iCs/>
          <w:lang w:val="es-AR"/>
        </w:rPr>
        <w:t>.</w:t>
      </w:r>
      <w:r w:rsidR="00C1698D" w:rsidRPr="009C7098">
        <w:rPr>
          <w:iCs/>
          <w:lang w:val="es-AR"/>
        </w:rPr>
        <w:t xml:space="preserve"> 6a. ed. México: </w:t>
      </w:r>
      <w:proofErr w:type="spellStart"/>
      <w:r w:rsidR="00C1698D" w:rsidRPr="009C7098">
        <w:rPr>
          <w:iCs/>
          <w:lang w:val="es-AR"/>
        </w:rPr>
        <w:t>McGraw</w:t>
      </w:r>
      <w:proofErr w:type="spellEnd"/>
      <w:r w:rsidR="00C1698D" w:rsidRPr="009C7098">
        <w:rPr>
          <w:iCs/>
          <w:lang w:val="es-AR"/>
        </w:rPr>
        <w:t xml:space="preserve"> – Hill. </w:t>
      </w:r>
      <w:r w:rsidRPr="009C7098">
        <w:rPr>
          <w:iCs/>
          <w:lang w:val="es-AR"/>
        </w:rPr>
        <w:t>958 p. ISBN 970-10-5473-3.</w:t>
      </w:r>
    </w:p>
    <w:sectPr w:rsidR="00CA40FF" w:rsidRPr="009C7098" w:rsidSect="0054629B">
      <w:pgSz w:w="11907" w:h="16839" w:code="9"/>
      <w:pgMar w:top="2948" w:right="2494" w:bottom="2948" w:left="2494" w:header="2381" w:footer="2324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C9A" w:rsidRDefault="00727C9A" w:rsidP="00D946EF">
      <w:pPr>
        <w:spacing w:line="240" w:lineRule="auto"/>
      </w:pPr>
      <w:r>
        <w:separator/>
      </w:r>
    </w:p>
  </w:endnote>
  <w:endnote w:type="continuationSeparator" w:id="0">
    <w:p w:rsidR="00727C9A" w:rsidRDefault="00727C9A" w:rsidP="00D946E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C9A" w:rsidRDefault="00727C9A" w:rsidP="00D946EF">
      <w:pPr>
        <w:spacing w:line="240" w:lineRule="auto"/>
      </w:pPr>
      <w:r>
        <w:separator/>
      </w:r>
    </w:p>
  </w:footnote>
  <w:footnote w:type="continuationSeparator" w:id="0">
    <w:p w:rsidR="00727C9A" w:rsidRDefault="00727C9A" w:rsidP="00D946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A3A26"/>
    <w:multiLevelType w:val="hybridMultilevel"/>
    <w:tmpl w:val="0A9661A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2C152FB"/>
    <w:multiLevelType w:val="hybridMultilevel"/>
    <w:tmpl w:val="5CE2DE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D80846"/>
    <w:multiLevelType w:val="hybridMultilevel"/>
    <w:tmpl w:val="49DE568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8B32E5"/>
    <w:multiLevelType w:val="multilevel"/>
    <w:tmpl w:val="B706E490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4">
    <w:nsid w:val="178167D7"/>
    <w:multiLevelType w:val="hybridMultilevel"/>
    <w:tmpl w:val="DB76CF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CF24C8"/>
    <w:multiLevelType w:val="hybridMultilevel"/>
    <w:tmpl w:val="A9A232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80795B"/>
    <w:multiLevelType w:val="hybridMultilevel"/>
    <w:tmpl w:val="E4EE12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8">
    <w:nsid w:val="2ACD4723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20">
    <w:nsid w:val="39732020"/>
    <w:multiLevelType w:val="hybridMultilevel"/>
    <w:tmpl w:val="4A5E65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8479F4"/>
    <w:multiLevelType w:val="multilevel"/>
    <w:tmpl w:val="A418B0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4FD84646"/>
    <w:multiLevelType w:val="hybridMultilevel"/>
    <w:tmpl w:val="E0CA549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2886751"/>
    <w:multiLevelType w:val="hybridMultilevel"/>
    <w:tmpl w:val="D466D9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781081"/>
    <w:multiLevelType w:val="hybridMultilevel"/>
    <w:tmpl w:val="AF34E2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BC7E51"/>
    <w:multiLevelType w:val="hybridMultilevel"/>
    <w:tmpl w:val="875089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FC5D2D"/>
    <w:multiLevelType w:val="hybridMultilevel"/>
    <w:tmpl w:val="9CC80DF2"/>
    <w:lvl w:ilvl="0" w:tplc="2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>
    <w:nsid w:val="62726C3F"/>
    <w:multiLevelType w:val="hybridMultilevel"/>
    <w:tmpl w:val="2EF84E90"/>
    <w:lvl w:ilvl="0" w:tplc="2C0A000F">
      <w:start w:val="1"/>
      <w:numFmt w:val="decimal"/>
      <w:lvlText w:val="%1."/>
      <w:lvlJc w:val="left"/>
      <w:pPr>
        <w:ind w:left="780" w:hanging="360"/>
      </w:pPr>
    </w:lvl>
    <w:lvl w:ilvl="1" w:tplc="2C0A0019" w:tentative="1">
      <w:start w:val="1"/>
      <w:numFmt w:val="lowerLetter"/>
      <w:lvlText w:val="%2."/>
      <w:lvlJc w:val="left"/>
      <w:pPr>
        <w:ind w:left="1500" w:hanging="360"/>
      </w:pPr>
    </w:lvl>
    <w:lvl w:ilvl="2" w:tplc="2C0A001B" w:tentative="1">
      <w:start w:val="1"/>
      <w:numFmt w:val="lowerRoman"/>
      <w:lvlText w:val="%3."/>
      <w:lvlJc w:val="right"/>
      <w:pPr>
        <w:ind w:left="2220" w:hanging="180"/>
      </w:pPr>
    </w:lvl>
    <w:lvl w:ilvl="3" w:tplc="2C0A000F" w:tentative="1">
      <w:start w:val="1"/>
      <w:numFmt w:val="decimal"/>
      <w:lvlText w:val="%4."/>
      <w:lvlJc w:val="left"/>
      <w:pPr>
        <w:ind w:left="2940" w:hanging="360"/>
      </w:pPr>
    </w:lvl>
    <w:lvl w:ilvl="4" w:tplc="2C0A0019" w:tentative="1">
      <w:start w:val="1"/>
      <w:numFmt w:val="lowerLetter"/>
      <w:lvlText w:val="%5."/>
      <w:lvlJc w:val="left"/>
      <w:pPr>
        <w:ind w:left="3660" w:hanging="360"/>
      </w:pPr>
    </w:lvl>
    <w:lvl w:ilvl="5" w:tplc="2C0A001B" w:tentative="1">
      <w:start w:val="1"/>
      <w:numFmt w:val="lowerRoman"/>
      <w:lvlText w:val="%6."/>
      <w:lvlJc w:val="right"/>
      <w:pPr>
        <w:ind w:left="4380" w:hanging="180"/>
      </w:pPr>
    </w:lvl>
    <w:lvl w:ilvl="6" w:tplc="2C0A000F" w:tentative="1">
      <w:start w:val="1"/>
      <w:numFmt w:val="decimal"/>
      <w:lvlText w:val="%7."/>
      <w:lvlJc w:val="left"/>
      <w:pPr>
        <w:ind w:left="5100" w:hanging="360"/>
      </w:pPr>
    </w:lvl>
    <w:lvl w:ilvl="7" w:tplc="2C0A0019" w:tentative="1">
      <w:start w:val="1"/>
      <w:numFmt w:val="lowerLetter"/>
      <w:lvlText w:val="%8."/>
      <w:lvlJc w:val="left"/>
      <w:pPr>
        <w:ind w:left="5820" w:hanging="360"/>
      </w:pPr>
    </w:lvl>
    <w:lvl w:ilvl="8" w:tplc="2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>
    <w:nsid w:val="62FD473A"/>
    <w:multiLevelType w:val="hybridMultilevel"/>
    <w:tmpl w:val="6CB25A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533B9E"/>
    <w:multiLevelType w:val="hybridMultilevel"/>
    <w:tmpl w:val="BE122A4C"/>
    <w:lvl w:ilvl="0" w:tplc="2C0A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>
    <w:nsid w:val="6BF31D83"/>
    <w:multiLevelType w:val="multilevel"/>
    <w:tmpl w:val="AD7E3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s-AR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32">
    <w:nsid w:val="6D006479"/>
    <w:multiLevelType w:val="hybridMultilevel"/>
    <w:tmpl w:val="A75AAE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557ED9"/>
    <w:multiLevelType w:val="hybridMultilevel"/>
    <w:tmpl w:val="345406A8"/>
    <w:lvl w:ilvl="0" w:tplc="2C0A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4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35">
    <w:nsid w:val="6FB12FFF"/>
    <w:multiLevelType w:val="hybridMultilevel"/>
    <w:tmpl w:val="204C8B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E26261"/>
    <w:multiLevelType w:val="hybridMultilevel"/>
    <w:tmpl w:val="BF14E7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D071BD"/>
    <w:multiLevelType w:val="hybridMultilevel"/>
    <w:tmpl w:val="50E0F7DE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76E87397"/>
    <w:multiLevelType w:val="hybridMultilevel"/>
    <w:tmpl w:val="8076B3E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>
    <w:nsid w:val="7A276F8E"/>
    <w:multiLevelType w:val="hybridMultilevel"/>
    <w:tmpl w:val="6E5C4C66"/>
    <w:lvl w:ilvl="0" w:tplc="2C0A0005">
      <w:start w:val="1"/>
      <w:numFmt w:val="bullet"/>
      <w:lvlText w:val=""/>
      <w:lvlJc w:val="left"/>
      <w:pPr>
        <w:ind w:left="94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1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42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30"/>
  </w:num>
  <w:num w:numId="2">
    <w:abstractNumId w:val="38"/>
  </w:num>
  <w:num w:numId="3">
    <w:abstractNumId w:val="14"/>
  </w:num>
  <w:num w:numId="4">
    <w:abstractNumId w:val="29"/>
  </w:num>
  <w:num w:numId="5">
    <w:abstractNumId w:val="12"/>
  </w:num>
  <w:num w:numId="6">
    <w:abstractNumId w:val="27"/>
  </w:num>
  <w:num w:numId="7">
    <w:abstractNumId w:val="28"/>
  </w:num>
  <w:num w:numId="8">
    <w:abstractNumId w:val="22"/>
  </w:num>
  <w:num w:numId="9">
    <w:abstractNumId w:val="41"/>
  </w:num>
  <w:num w:numId="10">
    <w:abstractNumId w:val="39"/>
  </w:num>
  <w:num w:numId="11">
    <w:abstractNumId w:val="42"/>
  </w:num>
  <w:num w:numId="12">
    <w:abstractNumId w:val="9"/>
  </w:num>
  <w:num w:numId="13">
    <w:abstractNumId w:val="8"/>
  </w:num>
  <w:num w:numId="14">
    <w:abstractNumId w:val="17"/>
  </w:num>
  <w:num w:numId="15">
    <w:abstractNumId w:val="34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</w:num>
  <w:num w:numId="28">
    <w:abstractNumId w:val="19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40"/>
  </w:num>
  <w:num w:numId="34">
    <w:abstractNumId w:val="16"/>
  </w:num>
  <w:num w:numId="35">
    <w:abstractNumId w:val="26"/>
  </w:num>
  <w:num w:numId="36">
    <w:abstractNumId w:val="33"/>
  </w:num>
  <w:num w:numId="37">
    <w:abstractNumId w:val="24"/>
  </w:num>
  <w:num w:numId="38">
    <w:abstractNumId w:val="15"/>
  </w:num>
  <w:num w:numId="39">
    <w:abstractNumId w:val="36"/>
  </w:num>
  <w:num w:numId="40">
    <w:abstractNumId w:val="25"/>
  </w:num>
  <w:num w:numId="41">
    <w:abstractNumId w:val="20"/>
  </w:num>
  <w:num w:numId="42">
    <w:abstractNumId w:val="21"/>
  </w:num>
  <w:num w:numId="43">
    <w:abstractNumId w:val="32"/>
  </w:num>
  <w:num w:numId="44">
    <w:abstractNumId w:val="11"/>
  </w:num>
  <w:num w:numId="45">
    <w:abstractNumId w:val="23"/>
  </w:num>
  <w:num w:numId="46">
    <w:abstractNumId w:val="35"/>
  </w:num>
  <w:num w:numId="47">
    <w:abstractNumId w:val="37"/>
  </w:num>
  <w:num w:numId="48">
    <w:abstractNumId w:val="18"/>
  </w:num>
  <w:num w:numId="49">
    <w:abstractNumId w:val="1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proofState w:spelling="clean" w:grammar="clean"/>
  <w:attachedTemplate r:id="rId1"/>
  <w:linkStyles/>
  <w:defaultTabStop w:val="708"/>
  <w:autoHyphenation/>
  <w:hyphenationZone w:val="400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2623"/>
    <w:rsid w:val="00000533"/>
    <w:rsid w:val="000008CF"/>
    <w:rsid w:val="00002B1F"/>
    <w:rsid w:val="0000314A"/>
    <w:rsid w:val="00003BC2"/>
    <w:rsid w:val="0000465D"/>
    <w:rsid w:val="000055FE"/>
    <w:rsid w:val="00006E28"/>
    <w:rsid w:val="00007A45"/>
    <w:rsid w:val="00012DF7"/>
    <w:rsid w:val="00012F78"/>
    <w:rsid w:val="000131D2"/>
    <w:rsid w:val="00013B20"/>
    <w:rsid w:val="00014A19"/>
    <w:rsid w:val="00014C04"/>
    <w:rsid w:val="00014F42"/>
    <w:rsid w:val="00016C5E"/>
    <w:rsid w:val="00017E9C"/>
    <w:rsid w:val="0002056A"/>
    <w:rsid w:val="00023279"/>
    <w:rsid w:val="000233A1"/>
    <w:rsid w:val="000236E0"/>
    <w:rsid w:val="000253EB"/>
    <w:rsid w:val="000279F5"/>
    <w:rsid w:val="00030C89"/>
    <w:rsid w:val="00030CF5"/>
    <w:rsid w:val="00030D1F"/>
    <w:rsid w:val="00032692"/>
    <w:rsid w:val="0003343A"/>
    <w:rsid w:val="0003351C"/>
    <w:rsid w:val="0003388F"/>
    <w:rsid w:val="00033A00"/>
    <w:rsid w:val="00034E91"/>
    <w:rsid w:val="0003607C"/>
    <w:rsid w:val="000368FD"/>
    <w:rsid w:val="0003776C"/>
    <w:rsid w:val="00047689"/>
    <w:rsid w:val="000508F7"/>
    <w:rsid w:val="00052453"/>
    <w:rsid w:val="00052B26"/>
    <w:rsid w:val="00053763"/>
    <w:rsid w:val="00053BA6"/>
    <w:rsid w:val="00053D80"/>
    <w:rsid w:val="00055C29"/>
    <w:rsid w:val="00057231"/>
    <w:rsid w:val="00060B1C"/>
    <w:rsid w:val="000624B5"/>
    <w:rsid w:val="00062B5B"/>
    <w:rsid w:val="00063582"/>
    <w:rsid w:val="00063D67"/>
    <w:rsid w:val="00063F2B"/>
    <w:rsid w:val="00063F7E"/>
    <w:rsid w:val="0006439E"/>
    <w:rsid w:val="000652C8"/>
    <w:rsid w:val="00065D90"/>
    <w:rsid w:val="00066C2B"/>
    <w:rsid w:val="000675A4"/>
    <w:rsid w:val="00067E58"/>
    <w:rsid w:val="000700E3"/>
    <w:rsid w:val="00070340"/>
    <w:rsid w:val="00070D00"/>
    <w:rsid w:val="00070F7E"/>
    <w:rsid w:val="000713AD"/>
    <w:rsid w:val="00071D83"/>
    <w:rsid w:val="00073541"/>
    <w:rsid w:val="00074F03"/>
    <w:rsid w:val="000755B4"/>
    <w:rsid w:val="00075862"/>
    <w:rsid w:val="0007613A"/>
    <w:rsid w:val="0007684E"/>
    <w:rsid w:val="00076C82"/>
    <w:rsid w:val="000773D0"/>
    <w:rsid w:val="000845EF"/>
    <w:rsid w:val="0008593B"/>
    <w:rsid w:val="00085B37"/>
    <w:rsid w:val="00086765"/>
    <w:rsid w:val="000906DC"/>
    <w:rsid w:val="00090C41"/>
    <w:rsid w:val="00092446"/>
    <w:rsid w:val="00094D39"/>
    <w:rsid w:val="000954A8"/>
    <w:rsid w:val="000963A1"/>
    <w:rsid w:val="000970A6"/>
    <w:rsid w:val="000A0DE7"/>
    <w:rsid w:val="000A30E8"/>
    <w:rsid w:val="000A5193"/>
    <w:rsid w:val="000A5DE8"/>
    <w:rsid w:val="000A6349"/>
    <w:rsid w:val="000A67FE"/>
    <w:rsid w:val="000A70B7"/>
    <w:rsid w:val="000A7D48"/>
    <w:rsid w:val="000B32DB"/>
    <w:rsid w:val="000B530E"/>
    <w:rsid w:val="000B5C0D"/>
    <w:rsid w:val="000B7EA1"/>
    <w:rsid w:val="000C0CD4"/>
    <w:rsid w:val="000C40A5"/>
    <w:rsid w:val="000C55CA"/>
    <w:rsid w:val="000C66C1"/>
    <w:rsid w:val="000C6C1D"/>
    <w:rsid w:val="000C7079"/>
    <w:rsid w:val="000C7627"/>
    <w:rsid w:val="000C7EE4"/>
    <w:rsid w:val="000D0092"/>
    <w:rsid w:val="000D0E25"/>
    <w:rsid w:val="000D2D27"/>
    <w:rsid w:val="000D2F2A"/>
    <w:rsid w:val="000D3FF4"/>
    <w:rsid w:val="000D4587"/>
    <w:rsid w:val="000D5AC5"/>
    <w:rsid w:val="000D6132"/>
    <w:rsid w:val="000D702E"/>
    <w:rsid w:val="000E1707"/>
    <w:rsid w:val="000E1F10"/>
    <w:rsid w:val="000E3436"/>
    <w:rsid w:val="000E3571"/>
    <w:rsid w:val="000E53AB"/>
    <w:rsid w:val="000E5EC1"/>
    <w:rsid w:val="000E5F15"/>
    <w:rsid w:val="000E70B0"/>
    <w:rsid w:val="000E7785"/>
    <w:rsid w:val="000E7DB3"/>
    <w:rsid w:val="000E7F74"/>
    <w:rsid w:val="000F090C"/>
    <w:rsid w:val="000F143B"/>
    <w:rsid w:val="000F2031"/>
    <w:rsid w:val="000F2D68"/>
    <w:rsid w:val="000F5208"/>
    <w:rsid w:val="000F5CEE"/>
    <w:rsid w:val="000F6271"/>
    <w:rsid w:val="000F73B0"/>
    <w:rsid w:val="0010026C"/>
    <w:rsid w:val="001002EB"/>
    <w:rsid w:val="00100811"/>
    <w:rsid w:val="00100C44"/>
    <w:rsid w:val="00101E8C"/>
    <w:rsid w:val="001021D2"/>
    <w:rsid w:val="00102DA6"/>
    <w:rsid w:val="00104134"/>
    <w:rsid w:val="00104A7D"/>
    <w:rsid w:val="001050C7"/>
    <w:rsid w:val="00105168"/>
    <w:rsid w:val="00105C7B"/>
    <w:rsid w:val="00106632"/>
    <w:rsid w:val="0010726F"/>
    <w:rsid w:val="001077BD"/>
    <w:rsid w:val="00107D2F"/>
    <w:rsid w:val="0011159E"/>
    <w:rsid w:val="00111CBB"/>
    <w:rsid w:val="0011277C"/>
    <w:rsid w:val="00117174"/>
    <w:rsid w:val="0011727E"/>
    <w:rsid w:val="00120540"/>
    <w:rsid w:val="00120602"/>
    <w:rsid w:val="00120D27"/>
    <w:rsid w:val="001215A6"/>
    <w:rsid w:val="0012295A"/>
    <w:rsid w:val="001229EC"/>
    <w:rsid w:val="001229EE"/>
    <w:rsid w:val="0012301A"/>
    <w:rsid w:val="00123F70"/>
    <w:rsid w:val="001256B5"/>
    <w:rsid w:val="00125BFB"/>
    <w:rsid w:val="00126840"/>
    <w:rsid w:val="001272AB"/>
    <w:rsid w:val="00131B7D"/>
    <w:rsid w:val="00132198"/>
    <w:rsid w:val="001324CF"/>
    <w:rsid w:val="00132F12"/>
    <w:rsid w:val="001331A1"/>
    <w:rsid w:val="001331F1"/>
    <w:rsid w:val="0013399A"/>
    <w:rsid w:val="00133AF3"/>
    <w:rsid w:val="00133DBE"/>
    <w:rsid w:val="00135FBB"/>
    <w:rsid w:val="00137CA6"/>
    <w:rsid w:val="00140E00"/>
    <w:rsid w:val="0014103E"/>
    <w:rsid w:val="0014360C"/>
    <w:rsid w:val="00144581"/>
    <w:rsid w:val="001446A7"/>
    <w:rsid w:val="0014492A"/>
    <w:rsid w:val="0014509C"/>
    <w:rsid w:val="001461C2"/>
    <w:rsid w:val="00146666"/>
    <w:rsid w:val="0015188F"/>
    <w:rsid w:val="00151CE7"/>
    <w:rsid w:val="001520CA"/>
    <w:rsid w:val="001538BE"/>
    <w:rsid w:val="00154363"/>
    <w:rsid w:val="00156288"/>
    <w:rsid w:val="00156306"/>
    <w:rsid w:val="00156E69"/>
    <w:rsid w:val="001609BB"/>
    <w:rsid w:val="00160BC3"/>
    <w:rsid w:val="00160FF4"/>
    <w:rsid w:val="0016272F"/>
    <w:rsid w:val="0016282C"/>
    <w:rsid w:val="001646A3"/>
    <w:rsid w:val="00164869"/>
    <w:rsid w:val="00164DC8"/>
    <w:rsid w:val="001654C6"/>
    <w:rsid w:val="00167FCE"/>
    <w:rsid w:val="0017145D"/>
    <w:rsid w:val="00171C56"/>
    <w:rsid w:val="00171E9F"/>
    <w:rsid w:val="00180776"/>
    <w:rsid w:val="00181190"/>
    <w:rsid w:val="00181D09"/>
    <w:rsid w:val="001826A3"/>
    <w:rsid w:val="0018359E"/>
    <w:rsid w:val="001840A7"/>
    <w:rsid w:val="00184BB3"/>
    <w:rsid w:val="00184EC2"/>
    <w:rsid w:val="001852A7"/>
    <w:rsid w:val="00186A02"/>
    <w:rsid w:val="00186C33"/>
    <w:rsid w:val="0018701C"/>
    <w:rsid w:val="0018750F"/>
    <w:rsid w:val="00190787"/>
    <w:rsid w:val="00192A1A"/>
    <w:rsid w:val="00192CD3"/>
    <w:rsid w:val="00194463"/>
    <w:rsid w:val="00194515"/>
    <w:rsid w:val="00194D90"/>
    <w:rsid w:val="001958C5"/>
    <w:rsid w:val="00195DC0"/>
    <w:rsid w:val="00196883"/>
    <w:rsid w:val="001A0035"/>
    <w:rsid w:val="001A05FD"/>
    <w:rsid w:val="001A1052"/>
    <w:rsid w:val="001A211C"/>
    <w:rsid w:val="001A2929"/>
    <w:rsid w:val="001A33D2"/>
    <w:rsid w:val="001A3575"/>
    <w:rsid w:val="001A3721"/>
    <w:rsid w:val="001A64F6"/>
    <w:rsid w:val="001A79A3"/>
    <w:rsid w:val="001A7B97"/>
    <w:rsid w:val="001B046F"/>
    <w:rsid w:val="001B0A18"/>
    <w:rsid w:val="001B1B28"/>
    <w:rsid w:val="001B2279"/>
    <w:rsid w:val="001B288B"/>
    <w:rsid w:val="001B3384"/>
    <w:rsid w:val="001B33EC"/>
    <w:rsid w:val="001B5614"/>
    <w:rsid w:val="001B65C5"/>
    <w:rsid w:val="001B694B"/>
    <w:rsid w:val="001B7083"/>
    <w:rsid w:val="001B7434"/>
    <w:rsid w:val="001C0C11"/>
    <w:rsid w:val="001C1180"/>
    <w:rsid w:val="001C2257"/>
    <w:rsid w:val="001C31D3"/>
    <w:rsid w:val="001C4EF5"/>
    <w:rsid w:val="001C595B"/>
    <w:rsid w:val="001C5BAD"/>
    <w:rsid w:val="001C78AE"/>
    <w:rsid w:val="001D0FFF"/>
    <w:rsid w:val="001D1320"/>
    <w:rsid w:val="001D1554"/>
    <w:rsid w:val="001D1882"/>
    <w:rsid w:val="001D2739"/>
    <w:rsid w:val="001D2B8E"/>
    <w:rsid w:val="001D3893"/>
    <w:rsid w:val="001D575A"/>
    <w:rsid w:val="001D5793"/>
    <w:rsid w:val="001D73A3"/>
    <w:rsid w:val="001D74DC"/>
    <w:rsid w:val="001D7CF0"/>
    <w:rsid w:val="001E00B6"/>
    <w:rsid w:val="001E0B85"/>
    <w:rsid w:val="001E25D6"/>
    <w:rsid w:val="001E3156"/>
    <w:rsid w:val="001E44BF"/>
    <w:rsid w:val="001E679D"/>
    <w:rsid w:val="001F0CEE"/>
    <w:rsid w:val="001F0F0B"/>
    <w:rsid w:val="001F16D7"/>
    <w:rsid w:val="001F1DC7"/>
    <w:rsid w:val="001F29B1"/>
    <w:rsid w:val="001F30F2"/>
    <w:rsid w:val="001F3D45"/>
    <w:rsid w:val="001F45FA"/>
    <w:rsid w:val="001F5651"/>
    <w:rsid w:val="001F5695"/>
    <w:rsid w:val="001F5FF9"/>
    <w:rsid w:val="002005DF"/>
    <w:rsid w:val="00200A63"/>
    <w:rsid w:val="00200D44"/>
    <w:rsid w:val="002011D7"/>
    <w:rsid w:val="002015F8"/>
    <w:rsid w:val="002018ED"/>
    <w:rsid w:val="00201E10"/>
    <w:rsid w:val="002027EE"/>
    <w:rsid w:val="00202A85"/>
    <w:rsid w:val="0020315D"/>
    <w:rsid w:val="002073FC"/>
    <w:rsid w:val="00207549"/>
    <w:rsid w:val="00207C27"/>
    <w:rsid w:val="00207D09"/>
    <w:rsid w:val="00210A5B"/>
    <w:rsid w:val="002118E7"/>
    <w:rsid w:val="00211D91"/>
    <w:rsid w:val="00212B40"/>
    <w:rsid w:val="00213809"/>
    <w:rsid w:val="00213E64"/>
    <w:rsid w:val="00213EAE"/>
    <w:rsid w:val="00214477"/>
    <w:rsid w:val="0021488D"/>
    <w:rsid w:val="0021570E"/>
    <w:rsid w:val="00216FC9"/>
    <w:rsid w:val="0021797D"/>
    <w:rsid w:val="00223B70"/>
    <w:rsid w:val="00225324"/>
    <w:rsid w:val="00227137"/>
    <w:rsid w:val="00232BEF"/>
    <w:rsid w:val="00232E9F"/>
    <w:rsid w:val="00234349"/>
    <w:rsid w:val="00237AF4"/>
    <w:rsid w:val="00240926"/>
    <w:rsid w:val="00240A3C"/>
    <w:rsid w:val="00241009"/>
    <w:rsid w:val="002417F0"/>
    <w:rsid w:val="00241ED2"/>
    <w:rsid w:val="00242E33"/>
    <w:rsid w:val="00243037"/>
    <w:rsid w:val="002452A3"/>
    <w:rsid w:val="002453DC"/>
    <w:rsid w:val="00245C3D"/>
    <w:rsid w:val="002475E6"/>
    <w:rsid w:val="00252C02"/>
    <w:rsid w:val="0025442E"/>
    <w:rsid w:val="00254536"/>
    <w:rsid w:val="00255B33"/>
    <w:rsid w:val="00255DC0"/>
    <w:rsid w:val="0025634D"/>
    <w:rsid w:val="00256E29"/>
    <w:rsid w:val="002572B5"/>
    <w:rsid w:val="0026168A"/>
    <w:rsid w:val="00261CAE"/>
    <w:rsid w:val="00262A5D"/>
    <w:rsid w:val="00263177"/>
    <w:rsid w:val="00264306"/>
    <w:rsid w:val="002645A5"/>
    <w:rsid w:val="0026498F"/>
    <w:rsid w:val="00264A09"/>
    <w:rsid w:val="00267427"/>
    <w:rsid w:val="002715C3"/>
    <w:rsid w:val="00272B2F"/>
    <w:rsid w:val="002759D8"/>
    <w:rsid w:val="00276721"/>
    <w:rsid w:val="00277E9D"/>
    <w:rsid w:val="00281163"/>
    <w:rsid w:val="00281755"/>
    <w:rsid w:val="002825BB"/>
    <w:rsid w:val="0028441A"/>
    <w:rsid w:val="002847D2"/>
    <w:rsid w:val="0028529C"/>
    <w:rsid w:val="00285DEC"/>
    <w:rsid w:val="0028708B"/>
    <w:rsid w:val="00290556"/>
    <w:rsid w:val="002908B4"/>
    <w:rsid w:val="002908C5"/>
    <w:rsid w:val="00290BFB"/>
    <w:rsid w:val="00291557"/>
    <w:rsid w:val="00291B11"/>
    <w:rsid w:val="00291D43"/>
    <w:rsid w:val="002930C7"/>
    <w:rsid w:val="00293894"/>
    <w:rsid w:val="00294252"/>
    <w:rsid w:val="00295262"/>
    <w:rsid w:val="002956D5"/>
    <w:rsid w:val="00296D86"/>
    <w:rsid w:val="00297350"/>
    <w:rsid w:val="00297A2B"/>
    <w:rsid w:val="00297F70"/>
    <w:rsid w:val="002A05A8"/>
    <w:rsid w:val="002A1047"/>
    <w:rsid w:val="002A1D00"/>
    <w:rsid w:val="002A2879"/>
    <w:rsid w:val="002A298E"/>
    <w:rsid w:val="002A39EA"/>
    <w:rsid w:val="002A3C9D"/>
    <w:rsid w:val="002A4499"/>
    <w:rsid w:val="002A540D"/>
    <w:rsid w:val="002A7F0E"/>
    <w:rsid w:val="002B000B"/>
    <w:rsid w:val="002B074F"/>
    <w:rsid w:val="002B111E"/>
    <w:rsid w:val="002B1F6D"/>
    <w:rsid w:val="002B3AF9"/>
    <w:rsid w:val="002B482A"/>
    <w:rsid w:val="002B4DAC"/>
    <w:rsid w:val="002B6532"/>
    <w:rsid w:val="002B6E92"/>
    <w:rsid w:val="002B77FB"/>
    <w:rsid w:val="002C0382"/>
    <w:rsid w:val="002C1F3D"/>
    <w:rsid w:val="002C28D9"/>
    <w:rsid w:val="002C30AA"/>
    <w:rsid w:val="002C432E"/>
    <w:rsid w:val="002C5B5F"/>
    <w:rsid w:val="002C5EAA"/>
    <w:rsid w:val="002C61AC"/>
    <w:rsid w:val="002C7912"/>
    <w:rsid w:val="002C7B71"/>
    <w:rsid w:val="002C7C58"/>
    <w:rsid w:val="002D2274"/>
    <w:rsid w:val="002D3D6F"/>
    <w:rsid w:val="002D4811"/>
    <w:rsid w:val="002D6BA8"/>
    <w:rsid w:val="002E132B"/>
    <w:rsid w:val="002E37B9"/>
    <w:rsid w:val="002E43A7"/>
    <w:rsid w:val="002E57E2"/>
    <w:rsid w:val="002F07F8"/>
    <w:rsid w:val="002F0C1B"/>
    <w:rsid w:val="002F10A8"/>
    <w:rsid w:val="002F1B54"/>
    <w:rsid w:val="002F2B84"/>
    <w:rsid w:val="002F381F"/>
    <w:rsid w:val="002F3CF2"/>
    <w:rsid w:val="002F45DB"/>
    <w:rsid w:val="002F5EE9"/>
    <w:rsid w:val="00301902"/>
    <w:rsid w:val="00302005"/>
    <w:rsid w:val="003022C6"/>
    <w:rsid w:val="00303A42"/>
    <w:rsid w:val="00303EEF"/>
    <w:rsid w:val="00307875"/>
    <w:rsid w:val="00307B7F"/>
    <w:rsid w:val="003103CD"/>
    <w:rsid w:val="00310422"/>
    <w:rsid w:val="00310D95"/>
    <w:rsid w:val="00310E1C"/>
    <w:rsid w:val="0031110D"/>
    <w:rsid w:val="00311409"/>
    <w:rsid w:val="00311B79"/>
    <w:rsid w:val="00311F8C"/>
    <w:rsid w:val="00313481"/>
    <w:rsid w:val="003143FC"/>
    <w:rsid w:val="0031474F"/>
    <w:rsid w:val="00314996"/>
    <w:rsid w:val="00315A53"/>
    <w:rsid w:val="0031789B"/>
    <w:rsid w:val="00320C3F"/>
    <w:rsid w:val="0032170E"/>
    <w:rsid w:val="003225D2"/>
    <w:rsid w:val="0032334D"/>
    <w:rsid w:val="00323F3A"/>
    <w:rsid w:val="003243F3"/>
    <w:rsid w:val="0032465C"/>
    <w:rsid w:val="00324724"/>
    <w:rsid w:val="00324C23"/>
    <w:rsid w:val="003261E0"/>
    <w:rsid w:val="0032760F"/>
    <w:rsid w:val="00330A53"/>
    <w:rsid w:val="00332DED"/>
    <w:rsid w:val="00333029"/>
    <w:rsid w:val="00334FB7"/>
    <w:rsid w:val="003350FE"/>
    <w:rsid w:val="00335DA5"/>
    <w:rsid w:val="003361B2"/>
    <w:rsid w:val="00341754"/>
    <w:rsid w:val="00341B89"/>
    <w:rsid w:val="00344F75"/>
    <w:rsid w:val="00345011"/>
    <w:rsid w:val="00345E48"/>
    <w:rsid w:val="00345FD7"/>
    <w:rsid w:val="00347630"/>
    <w:rsid w:val="00347AA1"/>
    <w:rsid w:val="003522CC"/>
    <w:rsid w:val="003525CA"/>
    <w:rsid w:val="00355577"/>
    <w:rsid w:val="003563EB"/>
    <w:rsid w:val="00357B22"/>
    <w:rsid w:val="00361B93"/>
    <w:rsid w:val="00361C58"/>
    <w:rsid w:val="003625D6"/>
    <w:rsid w:val="00364988"/>
    <w:rsid w:val="00365466"/>
    <w:rsid w:val="003654EB"/>
    <w:rsid w:val="00365703"/>
    <w:rsid w:val="00365916"/>
    <w:rsid w:val="003703DE"/>
    <w:rsid w:val="003704A6"/>
    <w:rsid w:val="003704D9"/>
    <w:rsid w:val="00370E0C"/>
    <w:rsid w:val="00370FC4"/>
    <w:rsid w:val="0037305D"/>
    <w:rsid w:val="0037457A"/>
    <w:rsid w:val="003774CF"/>
    <w:rsid w:val="003800D8"/>
    <w:rsid w:val="00380124"/>
    <w:rsid w:val="003802D4"/>
    <w:rsid w:val="00380D40"/>
    <w:rsid w:val="00383681"/>
    <w:rsid w:val="00385312"/>
    <w:rsid w:val="0038545C"/>
    <w:rsid w:val="00385469"/>
    <w:rsid w:val="0038570D"/>
    <w:rsid w:val="00385E5F"/>
    <w:rsid w:val="00385FCB"/>
    <w:rsid w:val="00390DA3"/>
    <w:rsid w:val="00392B4F"/>
    <w:rsid w:val="00393069"/>
    <w:rsid w:val="00394AC1"/>
    <w:rsid w:val="00394D80"/>
    <w:rsid w:val="00395703"/>
    <w:rsid w:val="00395881"/>
    <w:rsid w:val="00395A03"/>
    <w:rsid w:val="00397DA1"/>
    <w:rsid w:val="003A0230"/>
    <w:rsid w:val="003A108D"/>
    <w:rsid w:val="003A2EBE"/>
    <w:rsid w:val="003A4BAC"/>
    <w:rsid w:val="003A4C53"/>
    <w:rsid w:val="003A599F"/>
    <w:rsid w:val="003A6AE1"/>
    <w:rsid w:val="003A6C96"/>
    <w:rsid w:val="003A72D5"/>
    <w:rsid w:val="003B000D"/>
    <w:rsid w:val="003B093D"/>
    <w:rsid w:val="003B0B44"/>
    <w:rsid w:val="003B1185"/>
    <w:rsid w:val="003B2867"/>
    <w:rsid w:val="003B2905"/>
    <w:rsid w:val="003B3777"/>
    <w:rsid w:val="003B4137"/>
    <w:rsid w:val="003B42A0"/>
    <w:rsid w:val="003B4875"/>
    <w:rsid w:val="003B5035"/>
    <w:rsid w:val="003B6534"/>
    <w:rsid w:val="003B6B11"/>
    <w:rsid w:val="003B7856"/>
    <w:rsid w:val="003C00C7"/>
    <w:rsid w:val="003C024A"/>
    <w:rsid w:val="003C094A"/>
    <w:rsid w:val="003C1777"/>
    <w:rsid w:val="003C1F90"/>
    <w:rsid w:val="003C35DD"/>
    <w:rsid w:val="003C363F"/>
    <w:rsid w:val="003C3B78"/>
    <w:rsid w:val="003C5FE9"/>
    <w:rsid w:val="003C6D0C"/>
    <w:rsid w:val="003C6FF2"/>
    <w:rsid w:val="003D13B3"/>
    <w:rsid w:val="003D1C72"/>
    <w:rsid w:val="003D602E"/>
    <w:rsid w:val="003D708D"/>
    <w:rsid w:val="003D7523"/>
    <w:rsid w:val="003D7FD5"/>
    <w:rsid w:val="003E1FE2"/>
    <w:rsid w:val="003E3116"/>
    <w:rsid w:val="003E428A"/>
    <w:rsid w:val="003E70C5"/>
    <w:rsid w:val="003F161D"/>
    <w:rsid w:val="003F1BD2"/>
    <w:rsid w:val="003F3C2E"/>
    <w:rsid w:val="003F507E"/>
    <w:rsid w:val="003F5B4D"/>
    <w:rsid w:val="003F6538"/>
    <w:rsid w:val="003F6E93"/>
    <w:rsid w:val="003F75B1"/>
    <w:rsid w:val="003F7C5E"/>
    <w:rsid w:val="003F7EC8"/>
    <w:rsid w:val="00400744"/>
    <w:rsid w:val="0040154F"/>
    <w:rsid w:val="00403311"/>
    <w:rsid w:val="00403955"/>
    <w:rsid w:val="00403B7D"/>
    <w:rsid w:val="0040512F"/>
    <w:rsid w:val="00406A6B"/>
    <w:rsid w:val="00406CA1"/>
    <w:rsid w:val="00411441"/>
    <w:rsid w:val="00412B5A"/>
    <w:rsid w:val="00413358"/>
    <w:rsid w:val="00413474"/>
    <w:rsid w:val="0041522A"/>
    <w:rsid w:val="004158E9"/>
    <w:rsid w:val="00416445"/>
    <w:rsid w:val="00417A7C"/>
    <w:rsid w:val="00417CD0"/>
    <w:rsid w:val="00420524"/>
    <w:rsid w:val="00420803"/>
    <w:rsid w:val="0042113E"/>
    <w:rsid w:val="004232D9"/>
    <w:rsid w:val="00424F1A"/>
    <w:rsid w:val="00427033"/>
    <w:rsid w:val="00427CFB"/>
    <w:rsid w:val="00427DD7"/>
    <w:rsid w:val="004302A0"/>
    <w:rsid w:val="00431532"/>
    <w:rsid w:val="00433D06"/>
    <w:rsid w:val="00434414"/>
    <w:rsid w:val="004353CE"/>
    <w:rsid w:val="004355E4"/>
    <w:rsid w:val="00435B93"/>
    <w:rsid w:val="00436FE4"/>
    <w:rsid w:val="00437132"/>
    <w:rsid w:val="004371A5"/>
    <w:rsid w:val="00437F4A"/>
    <w:rsid w:val="00440328"/>
    <w:rsid w:val="00440C68"/>
    <w:rsid w:val="004411C6"/>
    <w:rsid w:val="0044136F"/>
    <w:rsid w:val="00442134"/>
    <w:rsid w:val="00443302"/>
    <w:rsid w:val="00443856"/>
    <w:rsid w:val="00443904"/>
    <w:rsid w:val="00443C27"/>
    <w:rsid w:val="00444842"/>
    <w:rsid w:val="00445B9E"/>
    <w:rsid w:val="00446080"/>
    <w:rsid w:val="00447366"/>
    <w:rsid w:val="004475BB"/>
    <w:rsid w:val="00450C0D"/>
    <w:rsid w:val="00451C55"/>
    <w:rsid w:val="00453043"/>
    <w:rsid w:val="00455906"/>
    <w:rsid w:val="00461EB8"/>
    <w:rsid w:val="004624C0"/>
    <w:rsid w:val="004624E1"/>
    <w:rsid w:val="0046250F"/>
    <w:rsid w:val="004635A3"/>
    <w:rsid w:val="00465F58"/>
    <w:rsid w:val="0047129B"/>
    <w:rsid w:val="00472FCB"/>
    <w:rsid w:val="00473C23"/>
    <w:rsid w:val="00480A08"/>
    <w:rsid w:val="00480A50"/>
    <w:rsid w:val="004810F1"/>
    <w:rsid w:val="0048191A"/>
    <w:rsid w:val="0048193F"/>
    <w:rsid w:val="00481C67"/>
    <w:rsid w:val="00484105"/>
    <w:rsid w:val="00486938"/>
    <w:rsid w:val="00486DD5"/>
    <w:rsid w:val="004929D4"/>
    <w:rsid w:val="00492FA9"/>
    <w:rsid w:val="004971F3"/>
    <w:rsid w:val="00497355"/>
    <w:rsid w:val="004977CA"/>
    <w:rsid w:val="004A2420"/>
    <w:rsid w:val="004A5D43"/>
    <w:rsid w:val="004A677D"/>
    <w:rsid w:val="004A7D2D"/>
    <w:rsid w:val="004B2837"/>
    <w:rsid w:val="004B2AAC"/>
    <w:rsid w:val="004B2EDE"/>
    <w:rsid w:val="004B6A78"/>
    <w:rsid w:val="004B7742"/>
    <w:rsid w:val="004B78EE"/>
    <w:rsid w:val="004B7CF3"/>
    <w:rsid w:val="004C0BB8"/>
    <w:rsid w:val="004C0D80"/>
    <w:rsid w:val="004C2627"/>
    <w:rsid w:val="004C7BE2"/>
    <w:rsid w:val="004D0C5D"/>
    <w:rsid w:val="004D2F63"/>
    <w:rsid w:val="004D3475"/>
    <w:rsid w:val="004D36F2"/>
    <w:rsid w:val="004D3AE8"/>
    <w:rsid w:val="004D48A7"/>
    <w:rsid w:val="004D4E05"/>
    <w:rsid w:val="004D5749"/>
    <w:rsid w:val="004D58A7"/>
    <w:rsid w:val="004D5BB6"/>
    <w:rsid w:val="004D602E"/>
    <w:rsid w:val="004D661E"/>
    <w:rsid w:val="004D67CD"/>
    <w:rsid w:val="004E1CD0"/>
    <w:rsid w:val="004E2E4C"/>
    <w:rsid w:val="004E47A2"/>
    <w:rsid w:val="004E4B52"/>
    <w:rsid w:val="004E5415"/>
    <w:rsid w:val="004E5724"/>
    <w:rsid w:val="004E5958"/>
    <w:rsid w:val="004E64EA"/>
    <w:rsid w:val="004E6D6B"/>
    <w:rsid w:val="004E717B"/>
    <w:rsid w:val="004E7612"/>
    <w:rsid w:val="004F0234"/>
    <w:rsid w:val="004F1657"/>
    <w:rsid w:val="004F4475"/>
    <w:rsid w:val="004F4569"/>
    <w:rsid w:val="00500631"/>
    <w:rsid w:val="00502532"/>
    <w:rsid w:val="00502AA4"/>
    <w:rsid w:val="00502BA2"/>
    <w:rsid w:val="00503127"/>
    <w:rsid w:val="00504F85"/>
    <w:rsid w:val="00505BC2"/>
    <w:rsid w:val="00510B91"/>
    <w:rsid w:val="0051277D"/>
    <w:rsid w:val="00514B0B"/>
    <w:rsid w:val="00520DCB"/>
    <w:rsid w:val="00522543"/>
    <w:rsid w:val="00524D51"/>
    <w:rsid w:val="0053022B"/>
    <w:rsid w:val="0053023B"/>
    <w:rsid w:val="00531474"/>
    <w:rsid w:val="00531538"/>
    <w:rsid w:val="005328B0"/>
    <w:rsid w:val="0053293F"/>
    <w:rsid w:val="00533225"/>
    <w:rsid w:val="00533DB5"/>
    <w:rsid w:val="00535962"/>
    <w:rsid w:val="0053631B"/>
    <w:rsid w:val="00536377"/>
    <w:rsid w:val="00537BF3"/>
    <w:rsid w:val="005434FB"/>
    <w:rsid w:val="00543D43"/>
    <w:rsid w:val="00544071"/>
    <w:rsid w:val="00544401"/>
    <w:rsid w:val="00545083"/>
    <w:rsid w:val="0054629B"/>
    <w:rsid w:val="00546933"/>
    <w:rsid w:val="00546C1D"/>
    <w:rsid w:val="00550835"/>
    <w:rsid w:val="0055183A"/>
    <w:rsid w:val="0055317D"/>
    <w:rsid w:val="00554946"/>
    <w:rsid w:val="00555014"/>
    <w:rsid w:val="0055701B"/>
    <w:rsid w:val="00557621"/>
    <w:rsid w:val="00557F0A"/>
    <w:rsid w:val="005605D2"/>
    <w:rsid w:val="00560C3F"/>
    <w:rsid w:val="0056230F"/>
    <w:rsid w:val="00563143"/>
    <w:rsid w:val="00563464"/>
    <w:rsid w:val="0056436B"/>
    <w:rsid w:val="00565994"/>
    <w:rsid w:val="00566567"/>
    <w:rsid w:val="0056717E"/>
    <w:rsid w:val="00570908"/>
    <w:rsid w:val="00571CEB"/>
    <w:rsid w:val="00573586"/>
    <w:rsid w:val="00574C59"/>
    <w:rsid w:val="00580624"/>
    <w:rsid w:val="00580CEE"/>
    <w:rsid w:val="005853F5"/>
    <w:rsid w:val="00590B3F"/>
    <w:rsid w:val="00592F59"/>
    <w:rsid w:val="0059418A"/>
    <w:rsid w:val="00595FEB"/>
    <w:rsid w:val="005969E4"/>
    <w:rsid w:val="005972DE"/>
    <w:rsid w:val="00597C4E"/>
    <w:rsid w:val="00597C71"/>
    <w:rsid w:val="00597CE4"/>
    <w:rsid w:val="005A045B"/>
    <w:rsid w:val="005A0A89"/>
    <w:rsid w:val="005A0B25"/>
    <w:rsid w:val="005A337C"/>
    <w:rsid w:val="005A45A8"/>
    <w:rsid w:val="005A475A"/>
    <w:rsid w:val="005A4A4B"/>
    <w:rsid w:val="005A5CA3"/>
    <w:rsid w:val="005A6360"/>
    <w:rsid w:val="005A660F"/>
    <w:rsid w:val="005A6B33"/>
    <w:rsid w:val="005A75D4"/>
    <w:rsid w:val="005A7AD9"/>
    <w:rsid w:val="005B0116"/>
    <w:rsid w:val="005B061B"/>
    <w:rsid w:val="005B168B"/>
    <w:rsid w:val="005B540F"/>
    <w:rsid w:val="005B6355"/>
    <w:rsid w:val="005B7B6E"/>
    <w:rsid w:val="005B7CF3"/>
    <w:rsid w:val="005C0ECB"/>
    <w:rsid w:val="005C1ABB"/>
    <w:rsid w:val="005C363C"/>
    <w:rsid w:val="005C4734"/>
    <w:rsid w:val="005C582D"/>
    <w:rsid w:val="005C6402"/>
    <w:rsid w:val="005C7B9D"/>
    <w:rsid w:val="005D1BFA"/>
    <w:rsid w:val="005D2432"/>
    <w:rsid w:val="005D412B"/>
    <w:rsid w:val="005D4A16"/>
    <w:rsid w:val="005D4D07"/>
    <w:rsid w:val="005D5F64"/>
    <w:rsid w:val="005D7268"/>
    <w:rsid w:val="005D7FCE"/>
    <w:rsid w:val="005E0E47"/>
    <w:rsid w:val="005E1D06"/>
    <w:rsid w:val="005E2480"/>
    <w:rsid w:val="005E3783"/>
    <w:rsid w:val="005E4777"/>
    <w:rsid w:val="005F029C"/>
    <w:rsid w:val="005F2373"/>
    <w:rsid w:val="005F245D"/>
    <w:rsid w:val="005F26A2"/>
    <w:rsid w:val="005F5379"/>
    <w:rsid w:val="005F5714"/>
    <w:rsid w:val="005F6E44"/>
    <w:rsid w:val="005F7700"/>
    <w:rsid w:val="005F7E3B"/>
    <w:rsid w:val="006002AA"/>
    <w:rsid w:val="00600754"/>
    <w:rsid w:val="0060125E"/>
    <w:rsid w:val="00602BD7"/>
    <w:rsid w:val="006059E5"/>
    <w:rsid w:val="00605A8C"/>
    <w:rsid w:val="00605B8F"/>
    <w:rsid w:val="00607676"/>
    <w:rsid w:val="006077BA"/>
    <w:rsid w:val="0061015F"/>
    <w:rsid w:val="006101CA"/>
    <w:rsid w:val="0061026E"/>
    <w:rsid w:val="006103B2"/>
    <w:rsid w:val="00612B6A"/>
    <w:rsid w:val="00613ED7"/>
    <w:rsid w:val="0061434E"/>
    <w:rsid w:val="00615BF5"/>
    <w:rsid w:val="0061769E"/>
    <w:rsid w:val="00617750"/>
    <w:rsid w:val="00620839"/>
    <w:rsid w:val="00622BEC"/>
    <w:rsid w:val="0062397F"/>
    <w:rsid w:val="00625A55"/>
    <w:rsid w:val="00625F5B"/>
    <w:rsid w:val="00626404"/>
    <w:rsid w:val="0062768C"/>
    <w:rsid w:val="006324BF"/>
    <w:rsid w:val="006334C6"/>
    <w:rsid w:val="00634A95"/>
    <w:rsid w:val="00636578"/>
    <w:rsid w:val="00636FBB"/>
    <w:rsid w:val="00640E87"/>
    <w:rsid w:val="0064144A"/>
    <w:rsid w:val="0064387F"/>
    <w:rsid w:val="006453F0"/>
    <w:rsid w:val="0064609D"/>
    <w:rsid w:val="00647159"/>
    <w:rsid w:val="00647160"/>
    <w:rsid w:val="00650E2E"/>
    <w:rsid w:val="00652BE9"/>
    <w:rsid w:val="00653D10"/>
    <w:rsid w:val="00653F09"/>
    <w:rsid w:val="006546EB"/>
    <w:rsid w:val="006553FD"/>
    <w:rsid w:val="00655BAE"/>
    <w:rsid w:val="00656DDD"/>
    <w:rsid w:val="006577FD"/>
    <w:rsid w:val="00660670"/>
    <w:rsid w:val="00661BF8"/>
    <w:rsid w:val="00661F8B"/>
    <w:rsid w:val="006628D1"/>
    <w:rsid w:val="00662BCA"/>
    <w:rsid w:val="00663C2E"/>
    <w:rsid w:val="00666B01"/>
    <w:rsid w:val="00666DF5"/>
    <w:rsid w:val="0067043B"/>
    <w:rsid w:val="00674494"/>
    <w:rsid w:val="0067566B"/>
    <w:rsid w:val="00677BBB"/>
    <w:rsid w:val="0068084C"/>
    <w:rsid w:val="00680A4B"/>
    <w:rsid w:val="00680B00"/>
    <w:rsid w:val="00681B42"/>
    <w:rsid w:val="00683432"/>
    <w:rsid w:val="00683D18"/>
    <w:rsid w:val="00684699"/>
    <w:rsid w:val="00684953"/>
    <w:rsid w:val="00685F48"/>
    <w:rsid w:val="006860F7"/>
    <w:rsid w:val="00687A1A"/>
    <w:rsid w:val="006902B6"/>
    <w:rsid w:val="00691AE2"/>
    <w:rsid w:val="00693077"/>
    <w:rsid w:val="006942D8"/>
    <w:rsid w:val="00695131"/>
    <w:rsid w:val="00695899"/>
    <w:rsid w:val="00695C09"/>
    <w:rsid w:val="006A19B8"/>
    <w:rsid w:val="006A1B5F"/>
    <w:rsid w:val="006A3607"/>
    <w:rsid w:val="006A3945"/>
    <w:rsid w:val="006A4A30"/>
    <w:rsid w:val="006A6241"/>
    <w:rsid w:val="006A6D00"/>
    <w:rsid w:val="006A7080"/>
    <w:rsid w:val="006B02CC"/>
    <w:rsid w:val="006B2311"/>
    <w:rsid w:val="006B3893"/>
    <w:rsid w:val="006B6487"/>
    <w:rsid w:val="006B6E10"/>
    <w:rsid w:val="006C0763"/>
    <w:rsid w:val="006C0F33"/>
    <w:rsid w:val="006C111D"/>
    <w:rsid w:val="006C1950"/>
    <w:rsid w:val="006C2377"/>
    <w:rsid w:val="006C77D6"/>
    <w:rsid w:val="006D0A2F"/>
    <w:rsid w:val="006D1985"/>
    <w:rsid w:val="006D1F22"/>
    <w:rsid w:val="006D2E96"/>
    <w:rsid w:val="006D306A"/>
    <w:rsid w:val="006D320F"/>
    <w:rsid w:val="006D3782"/>
    <w:rsid w:val="006D48D8"/>
    <w:rsid w:val="006D5BFE"/>
    <w:rsid w:val="006D5F4E"/>
    <w:rsid w:val="006D63B3"/>
    <w:rsid w:val="006D6F81"/>
    <w:rsid w:val="006D7AE3"/>
    <w:rsid w:val="006E155A"/>
    <w:rsid w:val="006E2A46"/>
    <w:rsid w:val="006E3784"/>
    <w:rsid w:val="006E3E9A"/>
    <w:rsid w:val="006E4EE2"/>
    <w:rsid w:val="006E67E3"/>
    <w:rsid w:val="006E7966"/>
    <w:rsid w:val="006F0219"/>
    <w:rsid w:val="006F0C0F"/>
    <w:rsid w:val="006F1021"/>
    <w:rsid w:val="006F2ED6"/>
    <w:rsid w:val="006F5335"/>
    <w:rsid w:val="006F641D"/>
    <w:rsid w:val="006F7141"/>
    <w:rsid w:val="006F7EE1"/>
    <w:rsid w:val="00701590"/>
    <w:rsid w:val="007023BA"/>
    <w:rsid w:val="00703F42"/>
    <w:rsid w:val="00704909"/>
    <w:rsid w:val="0070583E"/>
    <w:rsid w:val="00707A9D"/>
    <w:rsid w:val="00710038"/>
    <w:rsid w:val="00710688"/>
    <w:rsid w:val="00711D93"/>
    <w:rsid w:val="007128A2"/>
    <w:rsid w:val="00712F39"/>
    <w:rsid w:val="007141E3"/>
    <w:rsid w:val="00714740"/>
    <w:rsid w:val="00714C4C"/>
    <w:rsid w:val="0071544C"/>
    <w:rsid w:val="00715E62"/>
    <w:rsid w:val="00715E74"/>
    <w:rsid w:val="00717344"/>
    <w:rsid w:val="00720FD8"/>
    <w:rsid w:val="00721B4B"/>
    <w:rsid w:val="007230C5"/>
    <w:rsid w:val="00723266"/>
    <w:rsid w:val="007232F3"/>
    <w:rsid w:val="00726003"/>
    <w:rsid w:val="0072720F"/>
    <w:rsid w:val="00727539"/>
    <w:rsid w:val="00727C9A"/>
    <w:rsid w:val="007302FF"/>
    <w:rsid w:val="0073192D"/>
    <w:rsid w:val="007342D3"/>
    <w:rsid w:val="00735C07"/>
    <w:rsid w:val="00735CCE"/>
    <w:rsid w:val="00735F7C"/>
    <w:rsid w:val="0073648A"/>
    <w:rsid w:val="007367FB"/>
    <w:rsid w:val="00736C02"/>
    <w:rsid w:val="00737003"/>
    <w:rsid w:val="007400A0"/>
    <w:rsid w:val="0074048F"/>
    <w:rsid w:val="007437D9"/>
    <w:rsid w:val="0074512E"/>
    <w:rsid w:val="00745BE1"/>
    <w:rsid w:val="00747E98"/>
    <w:rsid w:val="00750F88"/>
    <w:rsid w:val="00750F8B"/>
    <w:rsid w:val="00752AE6"/>
    <w:rsid w:val="007544F9"/>
    <w:rsid w:val="00755E9E"/>
    <w:rsid w:val="007562FC"/>
    <w:rsid w:val="00756ADF"/>
    <w:rsid w:val="007600FF"/>
    <w:rsid w:val="00760641"/>
    <w:rsid w:val="00760CC7"/>
    <w:rsid w:val="00763711"/>
    <w:rsid w:val="00765441"/>
    <w:rsid w:val="00765E94"/>
    <w:rsid w:val="007706DD"/>
    <w:rsid w:val="0077097B"/>
    <w:rsid w:val="00772469"/>
    <w:rsid w:val="007725C3"/>
    <w:rsid w:val="007747ED"/>
    <w:rsid w:val="00775064"/>
    <w:rsid w:val="00775620"/>
    <w:rsid w:val="00775A1A"/>
    <w:rsid w:val="00776D93"/>
    <w:rsid w:val="00777240"/>
    <w:rsid w:val="00777299"/>
    <w:rsid w:val="007773E0"/>
    <w:rsid w:val="007774E6"/>
    <w:rsid w:val="00777DB7"/>
    <w:rsid w:val="00782646"/>
    <w:rsid w:val="00782B44"/>
    <w:rsid w:val="00783332"/>
    <w:rsid w:val="007833FB"/>
    <w:rsid w:val="0078375D"/>
    <w:rsid w:val="00783EEF"/>
    <w:rsid w:val="00785425"/>
    <w:rsid w:val="007856B9"/>
    <w:rsid w:val="00786248"/>
    <w:rsid w:val="007863C3"/>
    <w:rsid w:val="00786517"/>
    <w:rsid w:val="007869FB"/>
    <w:rsid w:val="00786A89"/>
    <w:rsid w:val="00786CE9"/>
    <w:rsid w:val="007870AA"/>
    <w:rsid w:val="007874DA"/>
    <w:rsid w:val="00790C98"/>
    <w:rsid w:val="007914FE"/>
    <w:rsid w:val="00792A5E"/>
    <w:rsid w:val="00792DEA"/>
    <w:rsid w:val="00794AFD"/>
    <w:rsid w:val="007962E9"/>
    <w:rsid w:val="00796848"/>
    <w:rsid w:val="007971A5"/>
    <w:rsid w:val="00797BBE"/>
    <w:rsid w:val="007A0710"/>
    <w:rsid w:val="007A0FFD"/>
    <w:rsid w:val="007A1A2C"/>
    <w:rsid w:val="007A5261"/>
    <w:rsid w:val="007A55FE"/>
    <w:rsid w:val="007A6CA6"/>
    <w:rsid w:val="007A78CC"/>
    <w:rsid w:val="007A7BD5"/>
    <w:rsid w:val="007B1281"/>
    <w:rsid w:val="007B161A"/>
    <w:rsid w:val="007B1CF5"/>
    <w:rsid w:val="007B221A"/>
    <w:rsid w:val="007B3F7D"/>
    <w:rsid w:val="007B4358"/>
    <w:rsid w:val="007B6006"/>
    <w:rsid w:val="007B6F4C"/>
    <w:rsid w:val="007C1575"/>
    <w:rsid w:val="007C2680"/>
    <w:rsid w:val="007C54F0"/>
    <w:rsid w:val="007C5E09"/>
    <w:rsid w:val="007C6614"/>
    <w:rsid w:val="007C694B"/>
    <w:rsid w:val="007C6DFB"/>
    <w:rsid w:val="007C6F56"/>
    <w:rsid w:val="007D1ADF"/>
    <w:rsid w:val="007D2011"/>
    <w:rsid w:val="007D25BC"/>
    <w:rsid w:val="007D2A58"/>
    <w:rsid w:val="007D41DE"/>
    <w:rsid w:val="007D487C"/>
    <w:rsid w:val="007D4BE8"/>
    <w:rsid w:val="007D7B2D"/>
    <w:rsid w:val="007E0602"/>
    <w:rsid w:val="007E2615"/>
    <w:rsid w:val="007E2AA7"/>
    <w:rsid w:val="007E3989"/>
    <w:rsid w:val="007E4259"/>
    <w:rsid w:val="007E4793"/>
    <w:rsid w:val="007E4B52"/>
    <w:rsid w:val="007E51DF"/>
    <w:rsid w:val="007E5947"/>
    <w:rsid w:val="007E627C"/>
    <w:rsid w:val="007E774F"/>
    <w:rsid w:val="007F0691"/>
    <w:rsid w:val="007F099D"/>
    <w:rsid w:val="007F3390"/>
    <w:rsid w:val="007F3465"/>
    <w:rsid w:val="007F3958"/>
    <w:rsid w:val="007F5A9E"/>
    <w:rsid w:val="007F628F"/>
    <w:rsid w:val="007F6388"/>
    <w:rsid w:val="007F6589"/>
    <w:rsid w:val="007F74ED"/>
    <w:rsid w:val="00800B3C"/>
    <w:rsid w:val="00801354"/>
    <w:rsid w:val="0080228F"/>
    <w:rsid w:val="008038A0"/>
    <w:rsid w:val="008044EC"/>
    <w:rsid w:val="008057C0"/>
    <w:rsid w:val="0080749D"/>
    <w:rsid w:val="00810D12"/>
    <w:rsid w:val="00812623"/>
    <w:rsid w:val="00812A68"/>
    <w:rsid w:val="00812E22"/>
    <w:rsid w:val="008134B2"/>
    <w:rsid w:val="00813F08"/>
    <w:rsid w:val="0081409A"/>
    <w:rsid w:val="008158B3"/>
    <w:rsid w:val="00815DC9"/>
    <w:rsid w:val="00816793"/>
    <w:rsid w:val="0081707A"/>
    <w:rsid w:val="00821050"/>
    <w:rsid w:val="008212E6"/>
    <w:rsid w:val="00825100"/>
    <w:rsid w:val="00825190"/>
    <w:rsid w:val="00826545"/>
    <w:rsid w:val="00827A3D"/>
    <w:rsid w:val="00830CA0"/>
    <w:rsid w:val="008329C0"/>
    <w:rsid w:val="00832AE9"/>
    <w:rsid w:val="00832E1C"/>
    <w:rsid w:val="00832EF2"/>
    <w:rsid w:val="00834690"/>
    <w:rsid w:val="00834BCC"/>
    <w:rsid w:val="00835DB9"/>
    <w:rsid w:val="008364AF"/>
    <w:rsid w:val="00840054"/>
    <w:rsid w:val="0084018E"/>
    <w:rsid w:val="00840E5F"/>
    <w:rsid w:val="008411E9"/>
    <w:rsid w:val="008413BB"/>
    <w:rsid w:val="00841468"/>
    <w:rsid w:val="00842C79"/>
    <w:rsid w:val="008435B2"/>
    <w:rsid w:val="00844C41"/>
    <w:rsid w:val="00845D21"/>
    <w:rsid w:val="00845DD3"/>
    <w:rsid w:val="00846039"/>
    <w:rsid w:val="008509D9"/>
    <w:rsid w:val="00851AEA"/>
    <w:rsid w:val="00851E7D"/>
    <w:rsid w:val="00852AA9"/>
    <w:rsid w:val="00852CAD"/>
    <w:rsid w:val="00852EBE"/>
    <w:rsid w:val="008530BD"/>
    <w:rsid w:val="008533DA"/>
    <w:rsid w:val="008534D3"/>
    <w:rsid w:val="008537E3"/>
    <w:rsid w:val="00854181"/>
    <w:rsid w:val="008543FB"/>
    <w:rsid w:val="00854A8C"/>
    <w:rsid w:val="00856ED2"/>
    <w:rsid w:val="00857326"/>
    <w:rsid w:val="008578DD"/>
    <w:rsid w:val="00857F76"/>
    <w:rsid w:val="00860437"/>
    <w:rsid w:val="00861ACC"/>
    <w:rsid w:val="00866B9A"/>
    <w:rsid w:val="008673B7"/>
    <w:rsid w:val="00867B7B"/>
    <w:rsid w:val="00870EB7"/>
    <w:rsid w:val="00872618"/>
    <w:rsid w:val="008735D9"/>
    <w:rsid w:val="008738DF"/>
    <w:rsid w:val="008742AC"/>
    <w:rsid w:val="00874558"/>
    <w:rsid w:val="00874F23"/>
    <w:rsid w:val="00876197"/>
    <w:rsid w:val="00877A75"/>
    <w:rsid w:val="0088084A"/>
    <w:rsid w:val="00881296"/>
    <w:rsid w:val="008818FA"/>
    <w:rsid w:val="00882075"/>
    <w:rsid w:val="0088461F"/>
    <w:rsid w:val="00884624"/>
    <w:rsid w:val="008846B3"/>
    <w:rsid w:val="00885CAC"/>
    <w:rsid w:val="008862F4"/>
    <w:rsid w:val="00886F00"/>
    <w:rsid w:val="008872E3"/>
    <w:rsid w:val="008873CE"/>
    <w:rsid w:val="008900CA"/>
    <w:rsid w:val="008909C3"/>
    <w:rsid w:val="00890E76"/>
    <w:rsid w:val="00892133"/>
    <w:rsid w:val="0089462B"/>
    <w:rsid w:val="00897185"/>
    <w:rsid w:val="00897AD6"/>
    <w:rsid w:val="008A1262"/>
    <w:rsid w:val="008A207B"/>
    <w:rsid w:val="008A397E"/>
    <w:rsid w:val="008A39DB"/>
    <w:rsid w:val="008A45FE"/>
    <w:rsid w:val="008A533E"/>
    <w:rsid w:val="008A5C8B"/>
    <w:rsid w:val="008A6757"/>
    <w:rsid w:val="008A7E2C"/>
    <w:rsid w:val="008B04D7"/>
    <w:rsid w:val="008B0C34"/>
    <w:rsid w:val="008B2368"/>
    <w:rsid w:val="008B5AC9"/>
    <w:rsid w:val="008B6037"/>
    <w:rsid w:val="008B6199"/>
    <w:rsid w:val="008B65C7"/>
    <w:rsid w:val="008B6A72"/>
    <w:rsid w:val="008B7310"/>
    <w:rsid w:val="008B7B21"/>
    <w:rsid w:val="008C10F8"/>
    <w:rsid w:val="008C1619"/>
    <w:rsid w:val="008C1E7D"/>
    <w:rsid w:val="008C3281"/>
    <w:rsid w:val="008C3A10"/>
    <w:rsid w:val="008C3C49"/>
    <w:rsid w:val="008C47FE"/>
    <w:rsid w:val="008C4F6F"/>
    <w:rsid w:val="008C71BB"/>
    <w:rsid w:val="008C7EE9"/>
    <w:rsid w:val="008D10E8"/>
    <w:rsid w:val="008D1F86"/>
    <w:rsid w:val="008D29E0"/>
    <w:rsid w:val="008D2BBF"/>
    <w:rsid w:val="008D3588"/>
    <w:rsid w:val="008D37B2"/>
    <w:rsid w:val="008D38D5"/>
    <w:rsid w:val="008D3A3C"/>
    <w:rsid w:val="008D56E6"/>
    <w:rsid w:val="008D792E"/>
    <w:rsid w:val="008E05AA"/>
    <w:rsid w:val="008E157E"/>
    <w:rsid w:val="008E25A4"/>
    <w:rsid w:val="008E3644"/>
    <w:rsid w:val="008E3963"/>
    <w:rsid w:val="008E5591"/>
    <w:rsid w:val="008E5B2A"/>
    <w:rsid w:val="008E5F94"/>
    <w:rsid w:val="008E60CC"/>
    <w:rsid w:val="008F00E1"/>
    <w:rsid w:val="008F01B3"/>
    <w:rsid w:val="008F07DF"/>
    <w:rsid w:val="008F2D2F"/>
    <w:rsid w:val="008F44D0"/>
    <w:rsid w:val="008F4A41"/>
    <w:rsid w:val="008F4F2A"/>
    <w:rsid w:val="008F61F8"/>
    <w:rsid w:val="008F64C6"/>
    <w:rsid w:val="008F67D3"/>
    <w:rsid w:val="008F74A3"/>
    <w:rsid w:val="00900178"/>
    <w:rsid w:val="009001F5"/>
    <w:rsid w:val="00901AC7"/>
    <w:rsid w:val="00901B19"/>
    <w:rsid w:val="00901DEF"/>
    <w:rsid w:val="00902B6A"/>
    <w:rsid w:val="00903C4F"/>
    <w:rsid w:val="00906949"/>
    <w:rsid w:val="00907D9A"/>
    <w:rsid w:val="00907E26"/>
    <w:rsid w:val="00911217"/>
    <w:rsid w:val="00911A58"/>
    <w:rsid w:val="0091254D"/>
    <w:rsid w:val="00913A48"/>
    <w:rsid w:val="00914917"/>
    <w:rsid w:val="009149A6"/>
    <w:rsid w:val="00914F80"/>
    <w:rsid w:val="00914F99"/>
    <w:rsid w:val="009165C0"/>
    <w:rsid w:val="00916B49"/>
    <w:rsid w:val="009170A9"/>
    <w:rsid w:val="009175EE"/>
    <w:rsid w:val="00917C2A"/>
    <w:rsid w:val="00917CFD"/>
    <w:rsid w:val="009207DD"/>
    <w:rsid w:val="00921231"/>
    <w:rsid w:val="009224D6"/>
    <w:rsid w:val="0092355B"/>
    <w:rsid w:val="00924246"/>
    <w:rsid w:val="00924B62"/>
    <w:rsid w:val="00924E8F"/>
    <w:rsid w:val="00930545"/>
    <w:rsid w:val="00931725"/>
    <w:rsid w:val="00931C78"/>
    <w:rsid w:val="009320D3"/>
    <w:rsid w:val="0093387B"/>
    <w:rsid w:val="00934B86"/>
    <w:rsid w:val="00935A5B"/>
    <w:rsid w:val="00935C32"/>
    <w:rsid w:val="00937CAF"/>
    <w:rsid w:val="00937F9B"/>
    <w:rsid w:val="0094203C"/>
    <w:rsid w:val="00943018"/>
    <w:rsid w:val="00943358"/>
    <w:rsid w:val="0094508E"/>
    <w:rsid w:val="0094514B"/>
    <w:rsid w:val="00945CB0"/>
    <w:rsid w:val="00946424"/>
    <w:rsid w:val="00946943"/>
    <w:rsid w:val="00951F61"/>
    <w:rsid w:val="00952BCA"/>
    <w:rsid w:val="0095402E"/>
    <w:rsid w:val="00955BFF"/>
    <w:rsid w:val="00955C60"/>
    <w:rsid w:val="00957668"/>
    <w:rsid w:val="00960DC4"/>
    <w:rsid w:val="00961A28"/>
    <w:rsid w:val="00961CD5"/>
    <w:rsid w:val="00963801"/>
    <w:rsid w:val="00964F67"/>
    <w:rsid w:val="0096590D"/>
    <w:rsid w:val="00965D4C"/>
    <w:rsid w:val="0096708C"/>
    <w:rsid w:val="0097080A"/>
    <w:rsid w:val="00971630"/>
    <w:rsid w:val="00972646"/>
    <w:rsid w:val="00972783"/>
    <w:rsid w:val="009730C5"/>
    <w:rsid w:val="00973F01"/>
    <w:rsid w:val="009740B1"/>
    <w:rsid w:val="00974F90"/>
    <w:rsid w:val="009753D0"/>
    <w:rsid w:val="00976483"/>
    <w:rsid w:val="00976C93"/>
    <w:rsid w:val="009803FF"/>
    <w:rsid w:val="00980699"/>
    <w:rsid w:val="009828BB"/>
    <w:rsid w:val="00985036"/>
    <w:rsid w:val="0098586D"/>
    <w:rsid w:val="00985898"/>
    <w:rsid w:val="009861B3"/>
    <w:rsid w:val="00987139"/>
    <w:rsid w:val="00987D52"/>
    <w:rsid w:val="009905EE"/>
    <w:rsid w:val="0099081C"/>
    <w:rsid w:val="0099310A"/>
    <w:rsid w:val="0099444E"/>
    <w:rsid w:val="0099550E"/>
    <w:rsid w:val="00995DB0"/>
    <w:rsid w:val="00997671"/>
    <w:rsid w:val="00997C4E"/>
    <w:rsid w:val="00997DF8"/>
    <w:rsid w:val="00997FC6"/>
    <w:rsid w:val="009A036D"/>
    <w:rsid w:val="009A08B9"/>
    <w:rsid w:val="009A0DEF"/>
    <w:rsid w:val="009A11EF"/>
    <w:rsid w:val="009A1BBE"/>
    <w:rsid w:val="009A3364"/>
    <w:rsid w:val="009A3812"/>
    <w:rsid w:val="009A3B3A"/>
    <w:rsid w:val="009A4E84"/>
    <w:rsid w:val="009A5FCE"/>
    <w:rsid w:val="009A60B9"/>
    <w:rsid w:val="009A62F4"/>
    <w:rsid w:val="009A7318"/>
    <w:rsid w:val="009A7CBC"/>
    <w:rsid w:val="009B1CF6"/>
    <w:rsid w:val="009B50A8"/>
    <w:rsid w:val="009B6754"/>
    <w:rsid w:val="009B6F1E"/>
    <w:rsid w:val="009B79BE"/>
    <w:rsid w:val="009B7BCE"/>
    <w:rsid w:val="009B7BD7"/>
    <w:rsid w:val="009C080A"/>
    <w:rsid w:val="009C166E"/>
    <w:rsid w:val="009C1969"/>
    <w:rsid w:val="009C1D6B"/>
    <w:rsid w:val="009C2310"/>
    <w:rsid w:val="009C2906"/>
    <w:rsid w:val="009C2F18"/>
    <w:rsid w:val="009C4159"/>
    <w:rsid w:val="009C44B8"/>
    <w:rsid w:val="009C58A4"/>
    <w:rsid w:val="009C5CFB"/>
    <w:rsid w:val="009C7098"/>
    <w:rsid w:val="009C77EC"/>
    <w:rsid w:val="009D3890"/>
    <w:rsid w:val="009D4AF4"/>
    <w:rsid w:val="009D580C"/>
    <w:rsid w:val="009D5DFC"/>
    <w:rsid w:val="009E020F"/>
    <w:rsid w:val="009E149A"/>
    <w:rsid w:val="009E1C03"/>
    <w:rsid w:val="009E1C7D"/>
    <w:rsid w:val="009E20AA"/>
    <w:rsid w:val="009E2152"/>
    <w:rsid w:val="009E21F6"/>
    <w:rsid w:val="009E25B1"/>
    <w:rsid w:val="009E2EBB"/>
    <w:rsid w:val="009E5DA8"/>
    <w:rsid w:val="009F00A8"/>
    <w:rsid w:val="009F030F"/>
    <w:rsid w:val="009F1040"/>
    <w:rsid w:val="009F140C"/>
    <w:rsid w:val="009F192C"/>
    <w:rsid w:val="009F4DCF"/>
    <w:rsid w:val="009F52C3"/>
    <w:rsid w:val="009F66FB"/>
    <w:rsid w:val="00A006C5"/>
    <w:rsid w:val="00A006D8"/>
    <w:rsid w:val="00A06DD4"/>
    <w:rsid w:val="00A07069"/>
    <w:rsid w:val="00A07577"/>
    <w:rsid w:val="00A07CF9"/>
    <w:rsid w:val="00A104B7"/>
    <w:rsid w:val="00A10668"/>
    <w:rsid w:val="00A108B1"/>
    <w:rsid w:val="00A12427"/>
    <w:rsid w:val="00A12E8B"/>
    <w:rsid w:val="00A15D91"/>
    <w:rsid w:val="00A1600D"/>
    <w:rsid w:val="00A169F5"/>
    <w:rsid w:val="00A203A3"/>
    <w:rsid w:val="00A21A7D"/>
    <w:rsid w:val="00A22AE1"/>
    <w:rsid w:val="00A23DAE"/>
    <w:rsid w:val="00A24CDE"/>
    <w:rsid w:val="00A251D5"/>
    <w:rsid w:val="00A25A20"/>
    <w:rsid w:val="00A26BA7"/>
    <w:rsid w:val="00A27160"/>
    <w:rsid w:val="00A27780"/>
    <w:rsid w:val="00A27BB4"/>
    <w:rsid w:val="00A301E5"/>
    <w:rsid w:val="00A3098B"/>
    <w:rsid w:val="00A31DF5"/>
    <w:rsid w:val="00A34CDB"/>
    <w:rsid w:val="00A35C94"/>
    <w:rsid w:val="00A35DC0"/>
    <w:rsid w:val="00A363CD"/>
    <w:rsid w:val="00A40881"/>
    <w:rsid w:val="00A411B3"/>
    <w:rsid w:val="00A4148B"/>
    <w:rsid w:val="00A42382"/>
    <w:rsid w:val="00A42A09"/>
    <w:rsid w:val="00A42B64"/>
    <w:rsid w:val="00A442E5"/>
    <w:rsid w:val="00A458DE"/>
    <w:rsid w:val="00A46F6B"/>
    <w:rsid w:val="00A508B6"/>
    <w:rsid w:val="00A52E96"/>
    <w:rsid w:val="00A54090"/>
    <w:rsid w:val="00A549D9"/>
    <w:rsid w:val="00A553A8"/>
    <w:rsid w:val="00A559FB"/>
    <w:rsid w:val="00A6020D"/>
    <w:rsid w:val="00A608F9"/>
    <w:rsid w:val="00A637B1"/>
    <w:rsid w:val="00A6429D"/>
    <w:rsid w:val="00A668B2"/>
    <w:rsid w:val="00A6690C"/>
    <w:rsid w:val="00A71205"/>
    <w:rsid w:val="00A71CD1"/>
    <w:rsid w:val="00A72286"/>
    <w:rsid w:val="00A737E4"/>
    <w:rsid w:val="00A74A50"/>
    <w:rsid w:val="00A750A6"/>
    <w:rsid w:val="00A751C4"/>
    <w:rsid w:val="00A80E89"/>
    <w:rsid w:val="00A813D3"/>
    <w:rsid w:val="00A84D29"/>
    <w:rsid w:val="00A85921"/>
    <w:rsid w:val="00A85BD2"/>
    <w:rsid w:val="00A868AF"/>
    <w:rsid w:val="00A86B50"/>
    <w:rsid w:val="00A8713C"/>
    <w:rsid w:val="00A87170"/>
    <w:rsid w:val="00A87312"/>
    <w:rsid w:val="00A91ED5"/>
    <w:rsid w:val="00A92F75"/>
    <w:rsid w:val="00A95198"/>
    <w:rsid w:val="00A958C3"/>
    <w:rsid w:val="00A96B65"/>
    <w:rsid w:val="00A96B81"/>
    <w:rsid w:val="00A97BBA"/>
    <w:rsid w:val="00AA101D"/>
    <w:rsid w:val="00AA3F98"/>
    <w:rsid w:val="00AA636A"/>
    <w:rsid w:val="00AB4662"/>
    <w:rsid w:val="00AB58B7"/>
    <w:rsid w:val="00AB5B43"/>
    <w:rsid w:val="00AB76FA"/>
    <w:rsid w:val="00AC09F8"/>
    <w:rsid w:val="00AC2ABE"/>
    <w:rsid w:val="00AC2FB2"/>
    <w:rsid w:val="00AC378A"/>
    <w:rsid w:val="00AC38CD"/>
    <w:rsid w:val="00AC3B9D"/>
    <w:rsid w:val="00AC42D4"/>
    <w:rsid w:val="00AC468F"/>
    <w:rsid w:val="00AC4708"/>
    <w:rsid w:val="00AC47CF"/>
    <w:rsid w:val="00AC6AC4"/>
    <w:rsid w:val="00AC7DE1"/>
    <w:rsid w:val="00AD0A43"/>
    <w:rsid w:val="00AD0C4A"/>
    <w:rsid w:val="00AD2CEC"/>
    <w:rsid w:val="00AD2F08"/>
    <w:rsid w:val="00AD36C2"/>
    <w:rsid w:val="00AD3769"/>
    <w:rsid w:val="00AD4585"/>
    <w:rsid w:val="00AD5802"/>
    <w:rsid w:val="00AD600B"/>
    <w:rsid w:val="00AD790B"/>
    <w:rsid w:val="00AE0F1E"/>
    <w:rsid w:val="00AE10C6"/>
    <w:rsid w:val="00AE1925"/>
    <w:rsid w:val="00AE1EAF"/>
    <w:rsid w:val="00AE289A"/>
    <w:rsid w:val="00AE2DEF"/>
    <w:rsid w:val="00AE38D2"/>
    <w:rsid w:val="00AE49F8"/>
    <w:rsid w:val="00AE4E6F"/>
    <w:rsid w:val="00AE52E9"/>
    <w:rsid w:val="00AE62A1"/>
    <w:rsid w:val="00AE6ABC"/>
    <w:rsid w:val="00AE7CC2"/>
    <w:rsid w:val="00AF083C"/>
    <w:rsid w:val="00AF3383"/>
    <w:rsid w:val="00AF3DD0"/>
    <w:rsid w:val="00AF4601"/>
    <w:rsid w:val="00AF4AAE"/>
    <w:rsid w:val="00AF7A11"/>
    <w:rsid w:val="00AF7D45"/>
    <w:rsid w:val="00B00502"/>
    <w:rsid w:val="00B00DA4"/>
    <w:rsid w:val="00B01372"/>
    <w:rsid w:val="00B02D51"/>
    <w:rsid w:val="00B02E30"/>
    <w:rsid w:val="00B048EC"/>
    <w:rsid w:val="00B05741"/>
    <w:rsid w:val="00B077E9"/>
    <w:rsid w:val="00B105F8"/>
    <w:rsid w:val="00B10956"/>
    <w:rsid w:val="00B118CF"/>
    <w:rsid w:val="00B12A3B"/>
    <w:rsid w:val="00B14388"/>
    <w:rsid w:val="00B155EC"/>
    <w:rsid w:val="00B15917"/>
    <w:rsid w:val="00B1605E"/>
    <w:rsid w:val="00B16CA5"/>
    <w:rsid w:val="00B204D7"/>
    <w:rsid w:val="00B22285"/>
    <w:rsid w:val="00B22387"/>
    <w:rsid w:val="00B22974"/>
    <w:rsid w:val="00B2303C"/>
    <w:rsid w:val="00B230E1"/>
    <w:rsid w:val="00B23988"/>
    <w:rsid w:val="00B23C69"/>
    <w:rsid w:val="00B24A2A"/>
    <w:rsid w:val="00B24CFD"/>
    <w:rsid w:val="00B27F72"/>
    <w:rsid w:val="00B32B1C"/>
    <w:rsid w:val="00B33270"/>
    <w:rsid w:val="00B33937"/>
    <w:rsid w:val="00B33B60"/>
    <w:rsid w:val="00B33D02"/>
    <w:rsid w:val="00B34EBC"/>
    <w:rsid w:val="00B3529A"/>
    <w:rsid w:val="00B35316"/>
    <w:rsid w:val="00B373E4"/>
    <w:rsid w:val="00B3755E"/>
    <w:rsid w:val="00B376DC"/>
    <w:rsid w:val="00B37A23"/>
    <w:rsid w:val="00B4133D"/>
    <w:rsid w:val="00B41387"/>
    <w:rsid w:val="00B42FAF"/>
    <w:rsid w:val="00B4448B"/>
    <w:rsid w:val="00B450E6"/>
    <w:rsid w:val="00B46487"/>
    <w:rsid w:val="00B46BBB"/>
    <w:rsid w:val="00B503B9"/>
    <w:rsid w:val="00B5048E"/>
    <w:rsid w:val="00B504FA"/>
    <w:rsid w:val="00B521EA"/>
    <w:rsid w:val="00B54D69"/>
    <w:rsid w:val="00B54FBF"/>
    <w:rsid w:val="00B56682"/>
    <w:rsid w:val="00B573A2"/>
    <w:rsid w:val="00B5794A"/>
    <w:rsid w:val="00B57AE9"/>
    <w:rsid w:val="00B61228"/>
    <w:rsid w:val="00B61467"/>
    <w:rsid w:val="00B616A7"/>
    <w:rsid w:val="00B62714"/>
    <w:rsid w:val="00B648E4"/>
    <w:rsid w:val="00B64C39"/>
    <w:rsid w:val="00B659B4"/>
    <w:rsid w:val="00B663A6"/>
    <w:rsid w:val="00B70D58"/>
    <w:rsid w:val="00B70E79"/>
    <w:rsid w:val="00B72FDC"/>
    <w:rsid w:val="00B74209"/>
    <w:rsid w:val="00B74DD2"/>
    <w:rsid w:val="00B75BBD"/>
    <w:rsid w:val="00B76816"/>
    <w:rsid w:val="00B80FCE"/>
    <w:rsid w:val="00B82F78"/>
    <w:rsid w:val="00B83492"/>
    <w:rsid w:val="00B84721"/>
    <w:rsid w:val="00B86D0D"/>
    <w:rsid w:val="00B905F4"/>
    <w:rsid w:val="00B908D0"/>
    <w:rsid w:val="00B924DE"/>
    <w:rsid w:val="00B92521"/>
    <w:rsid w:val="00B925EA"/>
    <w:rsid w:val="00B926AD"/>
    <w:rsid w:val="00B9273F"/>
    <w:rsid w:val="00B92BCA"/>
    <w:rsid w:val="00B92CEF"/>
    <w:rsid w:val="00B9352E"/>
    <w:rsid w:val="00B947E5"/>
    <w:rsid w:val="00B95548"/>
    <w:rsid w:val="00B966ED"/>
    <w:rsid w:val="00BA0DB9"/>
    <w:rsid w:val="00BA2DCE"/>
    <w:rsid w:val="00BA5D26"/>
    <w:rsid w:val="00BA6037"/>
    <w:rsid w:val="00BA6CE0"/>
    <w:rsid w:val="00BB1457"/>
    <w:rsid w:val="00BB1DB8"/>
    <w:rsid w:val="00BB579D"/>
    <w:rsid w:val="00BB7B2F"/>
    <w:rsid w:val="00BC15EF"/>
    <w:rsid w:val="00BC2EBA"/>
    <w:rsid w:val="00BC3974"/>
    <w:rsid w:val="00BC432E"/>
    <w:rsid w:val="00BC4E0B"/>
    <w:rsid w:val="00BC7F2B"/>
    <w:rsid w:val="00BD040E"/>
    <w:rsid w:val="00BD44CD"/>
    <w:rsid w:val="00BD558A"/>
    <w:rsid w:val="00BD5E00"/>
    <w:rsid w:val="00BD5FF2"/>
    <w:rsid w:val="00BD654C"/>
    <w:rsid w:val="00BD6F04"/>
    <w:rsid w:val="00BD772B"/>
    <w:rsid w:val="00BE18E4"/>
    <w:rsid w:val="00BE3436"/>
    <w:rsid w:val="00BE50F7"/>
    <w:rsid w:val="00BE5398"/>
    <w:rsid w:val="00BE6B56"/>
    <w:rsid w:val="00BE753B"/>
    <w:rsid w:val="00BE7BB9"/>
    <w:rsid w:val="00BE7D25"/>
    <w:rsid w:val="00BF0089"/>
    <w:rsid w:val="00BF01DB"/>
    <w:rsid w:val="00BF0CE4"/>
    <w:rsid w:val="00BF21F7"/>
    <w:rsid w:val="00BF2CC2"/>
    <w:rsid w:val="00C0173F"/>
    <w:rsid w:val="00C01DB4"/>
    <w:rsid w:val="00C02063"/>
    <w:rsid w:val="00C02086"/>
    <w:rsid w:val="00C02A76"/>
    <w:rsid w:val="00C03B0C"/>
    <w:rsid w:val="00C0415A"/>
    <w:rsid w:val="00C04AB8"/>
    <w:rsid w:val="00C05021"/>
    <w:rsid w:val="00C06DAB"/>
    <w:rsid w:val="00C06EF9"/>
    <w:rsid w:val="00C077C1"/>
    <w:rsid w:val="00C102B3"/>
    <w:rsid w:val="00C10C80"/>
    <w:rsid w:val="00C10C85"/>
    <w:rsid w:val="00C1162D"/>
    <w:rsid w:val="00C11A7E"/>
    <w:rsid w:val="00C137FD"/>
    <w:rsid w:val="00C146AA"/>
    <w:rsid w:val="00C14952"/>
    <w:rsid w:val="00C14DFD"/>
    <w:rsid w:val="00C154C7"/>
    <w:rsid w:val="00C15D12"/>
    <w:rsid w:val="00C1698D"/>
    <w:rsid w:val="00C17C5B"/>
    <w:rsid w:val="00C20549"/>
    <w:rsid w:val="00C20601"/>
    <w:rsid w:val="00C20EE3"/>
    <w:rsid w:val="00C22248"/>
    <w:rsid w:val="00C22B6A"/>
    <w:rsid w:val="00C240B8"/>
    <w:rsid w:val="00C2508E"/>
    <w:rsid w:val="00C25F4C"/>
    <w:rsid w:val="00C26525"/>
    <w:rsid w:val="00C26D20"/>
    <w:rsid w:val="00C30648"/>
    <w:rsid w:val="00C3115F"/>
    <w:rsid w:val="00C33ED1"/>
    <w:rsid w:val="00C35366"/>
    <w:rsid w:val="00C35462"/>
    <w:rsid w:val="00C365B2"/>
    <w:rsid w:val="00C40F53"/>
    <w:rsid w:val="00C41DE6"/>
    <w:rsid w:val="00C424F6"/>
    <w:rsid w:val="00C428C4"/>
    <w:rsid w:val="00C43D20"/>
    <w:rsid w:val="00C44906"/>
    <w:rsid w:val="00C479E2"/>
    <w:rsid w:val="00C521B6"/>
    <w:rsid w:val="00C528B7"/>
    <w:rsid w:val="00C53E91"/>
    <w:rsid w:val="00C549BF"/>
    <w:rsid w:val="00C55049"/>
    <w:rsid w:val="00C55552"/>
    <w:rsid w:val="00C56EAF"/>
    <w:rsid w:val="00C6141D"/>
    <w:rsid w:val="00C622C3"/>
    <w:rsid w:val="00C62C65"/>
    <w:rsid w:val="00C652B3"/>
    <w:rsid w:val="00C660D0"/>
    <w:rsid w:val="00C66D75"/>
    <w:rsid w:val="00C679F2"/>
    <w:rsid w:val="00C67B2C"/>
    <w:rsid w:val="00C67B45"/>
    <w:rsid w:val="00C67BA6"/>
    <w:rsid w:val="00C70B0A"/>
    <w:rsid w:val="00C720D9"/>
    <w:rsid w:val="00C7487F"/>
    <w:rsid w:val="00C74D45"/>
    <w:rsid w:val="00C75396"/>
    <w:rsid w:val="00C75CB4"/>
    <w:rsid w:val="00C76A8D"/>
    <w:rsid w:val="00C76E29"/>
    <w:rsid w:val="00C76E93"/>
    <w:rsid w:val="00C810FE"/>
    <w:rsid w:val="00C83C5F"/>
    <w:rsid w:val="00C85DDF"/>
    <w:rsid w:val="00C90272"/>
    <w:rsid w:val="00C91374"/>
    <w:rsid w:val="00C941E6"/>
    <w:rsid w:val="00C96ED9"/>
    <w:rsid w:val="00C97763"/>
    <w:rsid w:val="00CA2718"/>
    <w:rsid w:val="00CA40FF"/>
    <w:rsid w:val="00CA42EB"/>
    <w:rsid w:val="00CA46CF"/>
    <w:rsid w:val="00CA5E5D"/>
    <w:rsid w:val="00CA5ECF"/>
    <w:rsid w:val="00CB001D"/>
    <w:rsid w:val="00CB066C"/>
    <w:rsid w:val="00CB2377"/>
    <w:rsid w:val="00CB26F8"/>
    <w:rsid w:val="00CB2C2F"/>
    <w:rsid w:val="00CB2C7B"/>
    <w:rsid w:val="00CB3825"/>
    <w:rsid w:val="00CB4362"/>
    <w:rsid w:val="00CB50F6"/>
    <w:rsid w:val="00CB5D18"/>
    <w:rsid w:val="00CB6900"/>
    <w:rsid w:val="00CB7E73"/>
    <w:rsid w:val="00CC012D"/>
    <w:rsid w:val="00CC1254"/>
    <w:rsid w:val="00CC380B"/>
    <w:rsid w:val="00CC4E8F"/>
    <w:rsid w:val="00CC574D"/>
    <w:rsid w:val="00CC5CE0"/>
    <w:rsid w:val="00CC629D"/>
    <w:rsid w:val="00CC7207"/>
    <w:rsid w:val="00CC76F6"/>
    <w:rsid w:val="00CC7E90"/>
    <w:rsid w:val="00CD0BE7"/>
    <w:rsid w:val="00CD0F77"/>
    <w:rsid w:val="00CD5799"/>
    <w:rsid w:val="00CD63D3"/>
    <w:rsid w:val="00CD7E18"/>
    <w:rsid w:val="00CE074A"/>
    <w:rsid w:val="00CE2157"/>
    <w:rsid w:val="00CE4112"/>
    <w:rsid w:val="00CE55F9"/>
    <w:rsid w:val="00CE6B84"/>
    <w:rsid w:val="00CF1E2C"/>
    <w:rsid w:val="00CF23F3"/>
    <w:rsid w:val="00CF2ED4"/>
    <w:rsid w:val="00CF3281"/>
    <w:rsid w:val="00CF39A7"/>
    <w:rsid w:val="00CF3A46"/>
    <w:rsid w:val="00CF6962"/>
    <w:rsid w:val="00CF6D9A"/>
    <w:rsid w:val="00CF736C"/>
    <w:rsid w:val="00D009F7"/>
    <w:rsid w:val="00D010CC"/>
    <w:rsid w:val="00D01605"/>
    <w:rsid w:val="00D01942"/>
    <w:rsid w:val="00D02624"/>
    <w:rsid w:val="00D02908"/>
    <w:rsid w:val="00D0564E"/>
    <w:rsid w:val="00D05781"/>
    <w:rsid w:val="00D07833"/>
    <w:rsid w:val="00D10A95"/>
    <w:rsid w:val="00D11309"/>
    <w:rsid w:val="00D11E77"/>
    <w:rsid w:val="00D12449"/>
    <w:rsid w:val="00D13C1C"/>
    <w:rsid w:val="00D15BE2"/>
    <w:rsid w:val="00D1637D"/>
    <w:rsid w:val="00D21B2A"/>
    <w:rsid w:val="00D22DB9"/>
    <w:rsid w:val="00D2350D"/>
    <w:rsid w:val="00D2452F"/>
    <w:rsid w:val="00D24B24"/>
    <w:rsid w:val="00D264E1"/>
    <w:rsid w:val="00D26B37"/>
    <w:rsid w:val="00D2762B"/>
    <w:rsid w:val="00D276CD"/>
    <w:rsid w:val="00D3187B"/>
    <w:rsid w:val="00D31F40"/>
    <w:rsid w:val="00D333FE"/>
    <w:rsid w:val="00D33993"/>
    <w:rsid w:val="00D35EF1"/>
    <w:rsid w:val="00D3688D"/>
    <w:rsid w:val="00D413DE"/>
    <w:rsid w:val="00D41955"/>
    <w:rsid w:val="00D41DCE"/>
    <w:rsid w:val="00D41EBA"/>
    <w:rsid w:val="00D42FE1"/>
    <w:rsid w:val="00D430E9"/>
    <w:rsid w:val="00D46485"/>
    <w:rsid w:val="00D46796"/>
    <w:rsid w:val="00D4769F"/>
    <w:rsid w:val="00D523B5"/>
    <w:rsid w:val="00D52E79"/>
    <w:rsid w:val="00D53BB1"/>
    <w:rsid w:val="00D54311"/>
    <w:rsid w:val="00D57AA2"/>
    <w:rsid w:val="00D608F9"/>
    <w:rsid w:val="00D63AE0"/>
    <w:rsid w:val="00D659AB"/>
    <w:rsid w:val="00D65BB2"/>
    <w:rsid w:val="00D66432"/>
    <w:rsid w:val="00D66F17"/>
    <w:rsid w:val="00D7183A"/>
    <w:rsid w:val="00D71F61"/>
    <w:rsid w:val="00D73D46"/>
    <w:rsid w:val="00D73EF6"/>
    <w:rsid w:val="00D74A23"/>
    <w:rsid w:val="00D76ED4"/>
    <w:rsid w:val="00D80BA4"/>
    <w:rsid w:val="00D80C99"/>
    <w:rsid w:val="00D8285A"/>
    <w:rsid w:val="00D841DD"/>
    <w:rsid w:val="00D87E15"/>
    <w:rsid w:val="00D90E41"/>
    <w:rsid w:val="00D91495"/>
    <w:rsid w:val="00D918F7"/>
    <w:rsid w:val="00D941A5"/>
    <w:rsid w:val="00D94471"/>
    <w:rsid w:val="00D944F7"/>
    <w:rsid w:val="00D946EF"/>
    <w:rsid w:val="00D95434"/>
    <w:rsid w:val="00D959A7"/>
    <w:rsid w:val="00D95CAB"/>
    <w:rsid w:val="00D95D68"/>
    <w:rsid w:val="00D96E2F"/>
    <w:rsid w:val="00D97067"/>
    <w:rsid w:val="00D97844"/>
    <w:rsid w:val="00D978D6"/>
    <w:rsid w:val="00D97F10"/>
    <w:rsid w:val="00DA0326"/>
    <w:rsid w:val="00DA07AA"/>
    <w:rsid w:val="00DA4162"/>
    <w:rsid w:val="00DA4CE2"/>
    <w:rsid w:val="00DA5A3A"/>
    <w:rsid w:val="00DA653F"/>
    <w:rsid w:val="00DB0678"/>
    <w:rsid w:val="00DB1411"/>
    <w:rsid w:val="00DB2651"/>
    <w:rsid w:val="00DB2FCE"/>
    <w:rsid w:val="00DB3028"/>
    <w:rsid w:val="00DB3AF4"/>
    <w:rsid w:val="00DB48C7"/>
    <w:rsid w:val="00DB51E0"/>
    <w:rsid w:val="00DB6CDC"/>
    <w:rsid w:val="00DC01E1"/>
    <w:rsid w:val="00DC108D"/>
    <w:rsid w:val="00DC23B0"/>
    <w:rsid w:val="00DC2997"/>
    <w:rsid w:val="00DC3211"/>
    <w:rsid w:val="00DC48AD"/>
    <w:rsid w:val="00DC50D7"/>
    <w:rsid w:val="00DD07FC"/>
    <w:rsid w:val="00DD0EC1"/>
    <w:rsid w:val="00DD1445"/>
    <w:rsid w:val="00DD2588"/>
    <w:rsid w:val="00DD35F3"/>
    <w:rsid w:val="00DD3879"/>
    <w:rsid w:val="00DD4539"/>
    <w:rsid w:val="00DD4961"/>
    <w:rsid w:val="00DD498D"/>
    <w:rsid w:val="00DD5895"/>
    <w:rsid w:val="00DD73BD"/>
    <w:rsid w:val="00DE0AA5"/>
    <w:rsid w:val="00DE0B14"/>
    <w:rsid w:val="00DE108A"/>
    <w:rsid w:val="00DE1694"/>
    <w:rsid w:val="00DE242A"/>
    <w:rsid w:val="00DE246F"/>
    <w:rsid w:val="00DE2577"/>
    <w:rsid w:val="00DE2865"/>
    <w:rsid w:val="00DE3C57"/>
    <w:rsid w:val="00DE5854"/>
    <w:rsid w:val="00DE62EC"/>
    <w:rsid w:val="00DE6B98"/>
    <w:rsid w:val="00DE78D5"/>
    <w:rsid w:val="00DF0039"/>
    <w:rsid w:val="00DF2135"/>
    <w:rsid w:val="00DF2B77"/>
    <w:rsid w:val="00DF46A7"/>
    <w:rsid w:val="00DF4D09"/>
    <w:rsid w:val="00DF6C33"/>
    <w:rsid w:val="00DF7065"/>
    <w:rsid w:val="00DF7A3E"/>
    <w:rsid w:val="00E005F5"/>
    <w:rsid w:val="00E00D5C"/>
    <w:rsid w:val="00E01450"/>
    <w:rsid w:val="00E01D43"/>
    <w:rsid w:val="00E02D18"/>
    <w:rsid w:val="00E03DD1"/>
    <w:rsid w:val="00E04283"/>
    <w:rsid w:val="00E0449C"/>
    <w:rsid w:val="00E04D0F"/>
    <w:rsid w:val="00E05C89"/>
    <w:rsid w:val="00E06977"/>
    <w:rsid w:val="00E1083C"/>
    <w:rsid w:val="00E11C12"/>
    <w:rsid w:val="00E12A82"/>
    <w:rsid w:val="00E12F0E"/>
    <w:rsid w:val="00E141B5"/>
    <w:rsid w:val="00E14287"/>
    <w:rsid w:val="00E14ACB"/>
    <w:rsid w:val="00E17849"/>
    <w:rsid w:val="00E20B98"/>
    <w:rsid w:val="00E21766"/>
    <w:rsid w:val="00E219D6"/>
    <w:rsid w:val="00E21CE3"/>
    <w:rsid w:val="00E224B2"/>
    <w:rsid w:val="00E238D9"/>
    <w:rsid w:val="00E240CB"/>
    <w:rsid w:val="00E2513C"/>
    <w:rsid w:val="00E2574B"/>
    <w:rsid w:val="00E275E9"/>
    <w:rsid w:val="00E31060"/>
    <w:rsid w:val="00E323B7"/>
    <w:rsid w:val="00E368B3"/>
    <w:rsid w:val="00E375EE"/>
    <w:rsid w:val="00E37674"/>
    <w:rsid w:val="00E40919"/>
    <w:rsid w:val="00E409E7"/>
    <w:rsid w:val="00E4143F"/>
    <w:rsid w:val="00E4159A"/>
    <w:rsid w:val="00E41855"/>
    <w:rsid w:val="00E43E5B"/>
    <w:rsid w:val="00E445E0"/>
    <w:rsid w:val="00E44694"/>
    <w:rsid w:val="00E4632E"/>
    <w:rsid w:val="00E47C88"/>
    <w:rsid w:val="00E53394"/>
    <w:rsid w:val="00E536B7"/>
    <w:rsid w:val="00E537BA"/>
    <w:rsid w:val="00E53987"/>
    <w:rsid w:val="00E54490"/>
    <w:rsid w:val="00E55182"/>
    <w:rsid w:val="00E553DA"/>
    <w:rsid w:val="00E5588D"/>
    <w:rsid w:val="00E56162"/>
    <w:rsid w:val="00E57918"/>
    <w:rsid w:val="00E57EF1"/>
    <w:rsid w:val="00E607E2"/>
    <w:rsid w:val="00E608A2"/>
    <w:rsid w:val="00E639DE"/>
    <w:rsid w:val="00E63B0B"/>
    <w:rsid w:val="00E64994"/>
    <w:rsid w:val="00E64AF8"/>
    <w:rsid w:val="00E66694"/>
    <w:rsid w:val="00E6744B"/>
    <w:rsid w:val="00E67C3A"/>
    <w:rsid w:val="00E67F51"/>
    <w:rsid w:val="00E70D92"/>
    <w:rsid w:val="00E71BA3"/>
    <w:rsid w:val="00E723CC"/>
    <w:rsid w:val="00E729C3"/>
    <w:rsid w:val="00E77579"/>
    <w:rsid w:val="00E806C7"/>
    <w:rsid w:val="00E80F45"/>
    <w:rsid w:val="00E819C6"/>
    <w:rsid w:val="00E82C39"/>
    <w:rsid w:val="00E82F01"/>
    <w:rsid w:val="00E83DF6"/>
    <w:rsid w:val="00E847CF"/>
    <w:rsid w:val="00E85BC9"/>
    <w:rsid w:val="00E85FED"/>
    <w:rsid w:val="00E87E81"/>
    <w:rsid w:val="00E90278"/>
    <w:rsid w:val="00E90630"/>
    <w:rsid w:val="00E90969"/>
    <w:rsid w:val="00E911F1"/>
    <w:rsid w:val="00E9127B"/>
    <w:rsid w:val="00E914C3"/>
    <w:rsid w:val="00E91E57"/>
    <w:rsid w:val="00E93851"/>
    <w:rsid w:val="00E93C1E"/>
    <w:rsid w:val="00E946C4"/>
    <w:rsid w:val="00E948D3"/>
    <w:rsid w:val="00E95382"/>
    <w:rsid w:val="00EA0FEB"/>
    <w:rsid w:val="00EA2A7C"/>
    <w:rsid w:val="00EA3BC6"/>
    <w:rsid w:val="00EA3F73"/>
    <w:rsid w:val="00EA4176"/>
    <w:rsid w:val="00EA4608"/>
    <w:rsid w:val="00EA53F1"/>
    <w:rsid w:val="00EA5F6C"/>
    <w:rsid w:val="00EA5F7E"/>
    <w:rsid w:val="00EA6DC0"/>
    <w:rsid w:val="00EA75CB"/>
    <w:rsid w:val="00EA7654"/>
    <w:rsid w:val="00EB1331"/>
    <w:rsid w:val="00EB1CCB"/>
    <w:rsid w:val="00EB2120"/>
    <w:rsid w:val="00EB2553"/>
    <w:rsid w:val="00EB4D53"/>
    <w:rsid w:val="00EB5EF9"/>
    <w:rsid w:val="00EB6511"/>
    <w:rsid w:val="00EB6D32"/>
    <w:rsid w:val="00EB7C43"/>
    <w:rsid w:val="00EC13F1"/>
    <w:rsid w:val="00EC3508"/>
    <w:rsid w:val="00EC3534"/>
    <w:rsid w:val="00EC39FF"/>
    <w:rsid w:val="00EC4D80"/>
    <w:rsid w:val="00EC5F68"/>
    <w:rsid w:val="00EC6B6A"/>
    <w:rsid w:val="00EC7772"/>
    <w:rsid w:val="00ED03FB"/>
    <w:rsid w:val="00ED2676"/>
    <w:rsid w:val="00ED3613"/>
    <w:rsid w:val="00ED3C29"/>
    <w:rsid w:val="00ED41EA"/>
    <w:rsid w:val="00ED6B08"/>
    <w:rsid w:val="00ED774B"/>
    <w:rsid w:val="00EE049D"/>
    <w:rsid w:val="00EE0B7E"/>
    <w:rsid w:val="00EE1A2D"/>
    <w:rsid w:val="00EE25FB"/>
    <w:rsid w:val="00EE380B"/>
    <w:rsid w:val="00EE4488"/>
    <w:rsid w:val="00EE4574"/>
    <w:rsid w:val="00EE6DD1"/>
    <w:rsid w:val="00EF0028"/>
    <w:rsid w:val="00EF1988"/>
    <w:rsid w:val="00EF2746"/>
    <w:rsid w:val="00EF3BA5"/>
    <w:rsid w:val="00EF4A60"/>
    <w:rsid w:val="00EF545A"/>
    <w:rsid w:val="00EF77B9"/>
    <w:rsid w:val="00F0289B"/>
    <w:rsid w:val="00F06BF7"/>
    <w:rsid w:val="00F06D14"/>
    <w:rsid w:val="00F07CB5"/>
    <w:rsid w:val="00F119A7"/>
    <w:rsid w:val="00F11F07"/>
    <w:rsid w:val="00F14122"/>
    <w:rsid w:val="00F14A91"/>
    <w:rsid w:val="00F15AC7"/>
    <w:rsid w:val="00F15B36"/>
    <w:rsid w:val="00F165E2"/>
    <w:rsid w:val="00F17849"/>
    <w:rsid w:val="00F21796"/>
    <w:rsid w:val="00F24923"/>
    <w:rsid w:val="00F25539"/>
    <w:rsid w:val="00F2553E"/>
    <w:rsid w:val="00F263D1"/>
    <w:rsid w:val="00F30093"/>
    <w:rsid w:val="00F30642"/>
    <w:rsid w:val="00F308E1"/>
    <w:rsid w:val="00F3168D"/>
    <w:rsid w:val="00F31EEB"/>
    <w:rsid w:val="00F324A3"/>
    <w:rsid w:val="00F33017"/>
    <w:rsid w:val="00F34999"/>
    <w:rsid w:val="00F352D7"/>
    <w:rsid w:val="00F3538E"/>
    <w:rsid w:val="00F37098"/>
    <w:rsid w:val="00F403EF"/>
    <w:rsid w:val="00F407C7"/>
    <w:rsid w:val="00F4178D"/>
    <w:rsid w:val="00F42FC8"/>
    <w:rsid w:val="00F43CAF"/>
    <w:rsid w:val="00F45E03"/>
    <w:rsid w:val="00F4630E"/>
    <w:rsid w:val="00F50D40"/>
    <w:rsid w:val="00F51B59"/>
    <w:rsid w:val="00F524AE"/>
    <w:rsid w:val="00F52969"/>
    <w:rsid w:val="00F5333A"/>
    <w:rsid w:val="00F53404"/>
    <w:rsid w:val="00F5518E"/>
    <w:rsid w:val="00F55329"/>
    <w:rsid w:val="00F553D1"/>
    <w:rsid w:val="00F56903"/>
    <w:rsid w:val="00F573C1"/>
    <w:rsid w:val="00F6035D"/>
    <w:rsid w:val="00F60497"/>
    <w:rsid w:val="00F61768"/>
    <w:rsid w:val="00F633E1"/>
    <w:rsid w:val="00F635A3"/>
    <w:rsid w:val="00F6515B"/>
    <w:rsid w:val="00F668CB"/>
    <w:rsid w:val="00F677EE"/>
    <w:rsid w:val="00F6795A"/>
    <w:rsid w:val="00F70B91"/>
    <w:rsid w:val="00F7492D"/>
    <w:rsid w:val="00F753D1"/>
    <w:rsid w:val="00F75CC3"/>
    <w:rsid w:val="00F768B9"/>
    <w:rsid w:val="00F76D37"/>
    <w:rsid w:val="00F77DA8"/>
    <w:rsid w:val="00F804E9"/>
    <w:rsid w:val="00F8104B"/>
    <w:rsid w:val="00F81397"/>
    <w:rsid w:val="00F82328"/>
    <w:rsid w:val="00F83391"/>
    <w:rsid w:val="00F847C7"/>
    <w:rsid w:val="00F84E30"/>
    <w:rsid w:val="00F85E8C"/>
    <w:rsid w:val="00F91E56"/>
    <w:rsid w:val="00F92F96"/>
    <w:rsid w:val="00F935C2"/>
    <w:rsid w:val="00F9444C"/>
    <w:rsid w:val="00F95410"/>
    <w:rsid w:val="00F97AEC"/>
    <w:rsid w:val="00FA0C40"/>
    <w:rsid w:val="00FA34AC"/>
    <w:rsid w:val="00FA3EA6"/>
    <w:rsid w:val="00FA4D16"/>
    <w:rsid w:val="00FA53A3"/>
    <w:rsid w:val="00FA5729"/>
    <w:rsid w:val="00FA60B3"/>
    <w:rsid w:val="00FA625B"/>
    <w:rsid w:val="00FA76E3"/>
    <w:rsid w:val="00FA7C2B"/>
    <w:rsid w:val="00FB009B"/>
    <w:rsid w:val="00FB0D6D"/>
    <w:rsid w:val="00FB1375"/>
    <w:rsid w:val="00FB13F7"/>
    <w:rsid w:val="00FB14EF"/>
    <w:rsid w:val="00FB183D"/>
    <w:rsid w:val="00FB3DDA"/>
    <w:rsid w:val="00FB3ECF"/>
    <w:rsid w:val="00FB42E2"/>
    <w:rsid w:val="00FB5C13"/>
    <w:rsid w:val="00FC0F04"/>
    <w:rsid w:val="00FC1D3F"/>
    <w:rsid w:val="00FC27DB"/>
    <w:rsid w:val="00FC5B22"/>
    <w:rsid w:val="00FC5B86"/>
    <w:rsid w:val="00FC6EB6"/>
    <w:rsid w:val="00FC702D"/>
    <w:rsid w:val="00FD068B"/>
    <w:rsid w:val="00FD0695"/>
    <w:rsid w:val="00FD197E"/>
    <w:rsid w:val="00FD2259"/>
    <w:rsid w:val="00FD2657"/>
    <w:rsid w:val="00FD2A6D"/>
    <w:rsid w:val="00FD2C2C"/>
    <w:rsid w:val="00FD30C4"/>
    <w:rsid w:val="00FD3CE3"/>
    <w:rsid w:val="00FD47D5"/>
    <w:rsid w:val="00FD51F1"/>
    <w:rsid w:val="00FD5AA4"/>
    <w:rsid w:val="00FD5BEC"/>
    <w:rsid w:val="00FD733D"/>
    <w:rsid w:val="00FE1B3F"/>
    <w:rsid w:val="00FE1B4A"/>
    <w:rsid w:val="00FE1CA1"/>
    <w:rsid w:val="00FE235F"/>
    <w:rsid w:val="00FE268B"/>
    <w:rsid w:val="00FE2D8E"/>
    <w:rsid w:val="00FE33BA"/>
    <w:rsid w:val="00FE5C35"/>
    <w:rsid w:val="00FE5DB9"/>
    <w:rsid w:val="00FE609C"/>
    <w:rsid w:val="00FE7AD8"/>
    <w:rsid w:val="00FF00D1"/>
    <w:rsid w:val="00FF1F5C"/>
    <w:rsid w:val="00FF2C8A"/>
    <w:rsid w:val="00FF59CA"/>
    <w:rsid w:val="00FF5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906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paragraph" w:styleId="Ttulo1">
    <w:name w:val="heading 1"/>
    <w:basedOn w:val="Normal"/>
    <w:next w:val="Normal"/>
    <w:link w:val="Ttulo1Car"/>
    <w:qFormat/>
    <w:rsid w:val="00455906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qFormat/>
    <w:rsid w:val="00455906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455906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link w:val="Ttulo4Car"/>
    <w:qFormat/>
    <w:rsid w:val="00455906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link w:val="Ttulo5Car"/>
    <w:qFormat/>
    <w:rsid w:val="00455906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link w:val="Ttulo6Car"/>
    <w:qFormat/>
    <w:rsid w:val="00455906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link w:val="Ttulo7Car"/>
    <w:qFormat/>
    <w:rsid w:val="00455906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link w:val="Ttulo8Car"/>
    <w:qFormat/>
    <w:rsid w:val="00455906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link w:val="Ttulo9Car"/>
    <w:qFormat/>
    <w:rsid w:val="00455906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EE1A2D"/>
    <w:pPr>
      <w:tabs>
        <w:tab w:val="left" w:pos="440"/>
        <w:tab w:val="right" w:leader="dot" w:pos="9062"/>
      </w:tabs>
      <w:spacing w:after="100" w:line="276" w:lineRule="auto"/>
    </w:pPr>
    <w:rPr>
      <w:b/>
      <w:noProof/>
    </w:rPr>
  </w:style>
  <w:style w:type="character" w:styleId="Hipervnculo">
    <w:name w:val="Hyperlink"/>
    <w:basedOn w:val="Fuentedeprrafopredeter"/>
    <w:rsid w:val="00455906"/>
    <w:rPr>
      <w:color w:val="auto"/>
      <w:u w:val="none"/>
    </w:rPr>
  </w:style>
  <w:style w:type="paragraph" w:styleId="TDC2">
    <w:name w:val="toc 2"/>
    <w:basedOn w:val="Normal"/>
    <w:next w:val="Normal"/>
    <w:autoRedefine/>
    <w:uiPriority w:val="39"/>
    <w:unhideWhenUsed/>
    <w:rsid w:val="00E806C7"/>
    <w:pPr>
      <w:spacing w:after="100" w:line="276" w:lineRule="auto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806C7"/>
    <w:pPr>
      <w:spacing w:after="100" w:line="276" w:lineRule="auto"/>
      <w:ind w:left="440"/>
    </w:pPr>
  </w:style>
  <w:style w:type="paragraph" w:styleId="Prrafodelista">
    <w:name w:val="List Paragraph"/>
    <w:basedOn w:val="Normal"/>
    <w:uiPriority w:val="34"/>
    <w:qFormat/>
    <w:rsid w:val="00E806C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455906"/>
    <w:rPr>
      <w:rFonts w:ascii="Times New Roman" w:eastAsia="Times New Roman" w:hAnsi="Times New Roman" w:cs="Times New Roman"/>
      <w:b/>
      <w:sz w:val="24"/>
      <w:szCs w:val="20"/>
      <w:lang w:val="en-US" w:eastAsia="de-DE"/>
    </w:rPr>
  </w:style>
  <w:style w:type="character" w:customStyle="1" w:styleId="Ttulo2Car">
    <w:name w:val="Título 2 Car"/>
    <w:basedOn w:val="Fuentedeprrafopredeter"/>
    <w:link w:val="Ttulo2"/>
    <w:rsid w:val="00455906"/>
    <w:rPr>
      <w:rFonts w:ascii="Times New Roman" w:eastAsia="Times New Roman" w:hAnsi="Times New Roman" w:cs="Times New Roman"/>
      <w:b/>
      <w:sz w:val="20"/>
      <w:szCs w:val="20"/>
      <w:lang w:val="en-US" w:eastAsia="de-DE"/>
    </w:rPr>
  </w:style>
  <w:style w:type="paragraph" w:styleId="Encabezado">
    <w:name w:val="header"/>
    <w:basedOn w:val="Normal"/>
    <w:link w:val="EncabezadoCar"/>
    <w:rsid w:val="00455906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EncabezadoCar">
    <w:name w:val="Encabezado Car"/>
    <w:basedOn w:val="Fuentedeprrafopredeter"/>
    <w:link w:val="Encabezado"/>
    <w:rsid w:val="00455906"/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styleId="Piedepgina">
    <w:name w:val="footer"/>
    <w:basedOn w:val="Normal"/>
    <w:link w:val="PiedepginaCar"/>
    <w:rsid w:val="00455906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rsid w:val="00455906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3Car">
    <w:name w:val="Título 3 Car"/>
    <w:basedOn w:val="Fuentedeprrafopredeter"/>
    <w:link w:val="Ttulo3"/>
    <w:rsid w:val="00455906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paragraph" w:styleId="TtulodeTDC">
    <w:name w:val="TOC Heading"/>
    <w:basedOn w:val="Ttulo1"/>
    <w:next w:val="Normal"/>
    <w:uiPriority w:val="39"/>
    <w:unhideWhenUsed/>
    <w:qFormat/>
    <w:rsid w:val="00A40881"/>
    <w:pPr>
      <w:outlineLvl w:val="9"/>
    </w:pPr>
    <w:rPr>
      <w:rFonts w:asciiTheme="majorHAnsi" w:hAnsiTheme="majorHAnsi"/>
      <w:sz w:val="32"/>
      <w:lang w:eastAsia="es-AR"/>
    </w:rPr>
  </w:style>
  <w:style w:type="character" w:styleId="nfasis">
    <w:name w:val="Emphasis"/>
    <w:basedOn w:val="Fuentedeprrafopredeter"/>
    <w:uiPriority w:val="20"/>
    <w:qFormat/>
    <w:rsid w:val="00750F8B"/>
    <w:rPr>
      <w:i/>
      <w:iCs/>
    </w:rPr>
  </w:style>
  <w:style w:type="paragraph" w:styleId="NormalWeb">
    <w:name w:val="Normal (Web)"/>
    <w:basedOn w:val="Normal"/>
    <w:uiPriority w:val="99"/>
    <w:unhideWhenUsed/>
    <w:rsid w:val="00BB1457"/>
    <w:pPr>
      <w:spacing w:before="100" w:beforeAutospacing="1" w:after="100" w:afterAutospacing="1" w:line="240" w:lineRule="auto"/>
    </w:pPr>
    <w:rPr>
      <w:szCs w:val="24"/>
      <w:lang w:eastAsia="es-AR"/>
    </w:rPr>
  </w:style>
  <w:style w:type="paragraph" w:styleId="Textodeglobo">
    <w:name w:val="Balloon Text"/>
    <w:basedOn w:val="Normal"/>
    <w:link w:val="TextodegloboCar"/>
    <w:rsid w:val="004559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55906"/>
    <w:rPr>
      <w:rFonts w:ascii="Tahoma" w:eastAsia="Times New Roman" w:hAnsi="Tahoma" w:cs="Tahoma"/>
      <w:sz w:val="16"/>
      <w:szCs w:val="16"/>
      <w:lang w:val="en-US" w:eastAsia="de-DE"/>
    </w:rPr>
  </w:style>
  <w:style w:type="paragraph" w:styleId="Textonotapie">
    <w:name w:val="footnote text"/>
    <w:basedOn w:val="Normal"/>
    <w:link w:val="TextonotapieCar"/>
    <w:rsid w:val="00455906"/>
    <w:pPr>
      <w:spacing w:line="220" w:lineRule="atLeast"/>
      <w:ind w:left="227" w:hanging="227"/>
    </w:pPr>
    <w:rPr>
      <w:sz w:val="18"/>
    </w:rPr>
  </w:style>
  <w:style w:type="character" w:customStyle="1" w:styleId="TextonotapieCar">
    <w:name w:val="Texto nota pie Car"/>
    <w:basedOn w:val="Fuentedeprrafopredeter"/>
    <w:link w:val="Textonotapie"/>
    <w:rsid w:val="00455906"/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character" w:styleId="Refdenotaalpie">
    <w:name w:val="footnote reference"/>
    <w:basedOn w:val="Fuentedeprrafopredeter"/>
    <w:rsid w:val="00455906"/>
    <w:rPr>
      <w:position w:val="0"/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1A211C"/>
    <w:rPr>
      <w:color w:val="808080"/>
    </w:rPr>
  </w:style>
  <w:style w:type="character" w:customStyle="1" w:styleId="text1">
    <w:name w:val="text1"/>
    <w:basedOn w:val="Fuentedeprrafopredeter"/>
    <w:rsid w:val="00C43D20"/>
  </w:style>
  <w:style w:type="character" w:customStyle="1" w:styleId="a-size-large">
    <w:name w:val="a-size-large"/>
    <w:basedOn w:val="Fuentedeprrafopredeter"/>
    <w:rsid w:val="005C363C"/>
  </w:style>
  <w:style w:type="character" w:customStyle="1" w:styleId="Ttulo4Car">
    <w:name w:val="Título 4 Car"/>
    <w:basedOn w:val="Fuentedeprrafopredeter"/>
    <w:link w:val="Ttulo4"/>
    <w:rsid w:val="00455906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apple-converted-space">
    <w:name w:val="apple-converted-space"/>
    <w:basedOn w:val="Fuentedeprrafopredeter"/>
    <w:rsid w:val="004D602E"/>
  </w:style>
  <w:style w:type="character" w:styleId="Refdecomentario">
    <w:name w:val="annotation reference"/>
    <w:basedOn w:val="Fuentedeprrafopredeter"/>
    <w:uiPriority w:val="99"/>
    <w:semiHidden/>
    <w:unhideWhenUsed/>
    <w:rsid w:val="005806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0624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0624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806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80624"/>
    <w:rPr>
      <w:rFonts w:ascii="Arial" w:hAnsi="Arial"/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E753B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753B"/>
    <w:rPr>
      <w:rFonts w:eastAsiaTheme="minorEastAsia"/>
      <w:lang w:eastAsia="es-AR"/>
    </w:rPr>
  </w:style>
  <w:style w:type="paragraph" w:styleId="Textoindependiente">
    <w:name w:val="Body Text"/>
    <w:basedOn w:val="Normal"/>
    <w:link w:val="TextoindependienteCar"/>
    <w:rsid w:val="00BE753B"/>
    <w:pPr>
      <w:spacing w:line="240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BE753B"/>
    <w:rPr>
      <w:rFonts w:ascii="Times New Roman" w:eastAsia="Times New Roman" w:hAnsi="Times New Roman" w:cs="Times New Roman"/>
      <w:sz w:val="20"/>
      <w:szCs w:val="20"/>
    </w:rPr>
  </w:style>
  <w:style w:type="paragraph" w:styleId="Textoindependiente2">
    <w:name w:val="Body Text 2"/>
    <w:basedOn w:val="Normal"/>
    <w:link w:val="Textoindependiente2Car"/>
    <w:rsid w:val="00BE753B"/>
    <w:pPr>
      <w:spacing w:line="360" w:lineRule="auto"/>
    </w:pPr>
    <w:rPr>
      <w:b/>
      <w:i/>
      <w:sz w:val="32"/>
    </w:rPr>
  </w:style>
  <w:style w:type="character" w:customStyle="1" w:styleId="Textoindependiente2Car">
    <w:name w:val="Texto independiente 2 Car"/>
    <w:basedOn w:val="Fuentedeprrafopredeter"/>
    <w:link w:val="Textoindependiente2"/>
    <w:rsid w:val="00BE753B"/>
    <w:rPr>
      <w:rFonts w:ascii="Times New Roman" w:eastAsia="Times New Roman" w:hAnsi="Times New Roman" w:cs="Times New Roman"/>
      <w:b/>
      <w:i/>
      <w:sz w:val="32"/>
      <w:szCs w:val="20"/>
    </w:rPr>
  </w:style>
  <w:style w:type="character" w:customStyle="1" w:styleId="Ttulo5Car">
    <w:name w:val="Título 5 Car"/>
    <w:basedOn w:val="Fuentedeprrafopredeter"/>
    <w:link w:val="Ttulo5"/>
    <w:rsid w:val="00455906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6Car">
    <w:name w:val="Título 6 Car"/>
    <w:basedOn w:val="Fuentedeprrafopredeter"/>
    <w:link w:val="Ttulo6"/>
    <w:rsid w:val="00455906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7Car">
    <w:name w:val="Título 7 Car"/>
    <w:basedOn w:val="Fuentedeprrafopredeter"/>
    <w:link w:val="Ttulo7"/>
    <w:rsid w:val="00455906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8Car">
    <w:name w:val="Título 8 Car"/>
    <w:basedOn w:val="Fuentedeprrafopredeter"/>
    <w:link w:val="Ttulo8"/>
    <w:rsid w:val="00455906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9Car">
    <w:name w:val="Título 9 Car"/>
    <w:basedOn w:val="Fuentedeprrafopredeter"/>
    <w:link w:val="Ttulo9"/>
    <w:rsid w:val="00455906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paragraph" w:customStyle="1" w:styleId="abstract">
    <w:name w:val="abstract"/>
    <w:basedOn w:val="Normal"/>
    <w:rsid w:val="00455906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455906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rsid w:val="00455906"/>
    <w:pPr>
      <w:numPr>
        <w:numId w:val="9"/>
      </w:numPr>
    </w:pPr>
  </w:style>
  <w:style w:type="paragraph" w:customStyle="1" w:styleId="author">
    <w:name w:val="author"/>
    <w:basedOn w:val="Normal"/>
    <w:next w:val="address"/>
    <w:rsid w:val="00455906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455906"/>
    <w:pPr>
      <w:numPr>
        <w:numId w:val="14"/>
      </w:numPr>
      <w:spacing w:before="160" w:after="160"/>
      <w:contextualSpacing/>
    </w:pPr>
  </w:style>
  <w:style w:type="paragraph" w:customStyle="1" w:styleId="dashitem">
    <w:name w:val="dashitem"/>
    <w:basedOn w:val="Normal"/>
    <w:rsid w:val="00455906"/>
    <w:pPr>
      <w:numPr>
        <w:numId w:val="15"/>
      </w:numPr>
      <w:spacing w:before="160" w:after="160"/>
      <w:contextualSpacing/>
    </w:pPr>
  </w:style>
  <w:style w:type="character" w:customStyle="1" w:styleId="e-mail">
    <w:name w:val="e-mail"/>
    <w:basedOn w:val="Fuentedeprrafopredeter"/>
    <w:rsid w:val="00455906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455906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455906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455906"/>
    <w:pPr>
      <w:ind w:firstLine="0"/>
    </w:pPr>
  </w:style>
  <w:style w:type="paragraph" w:customStyle="1" w:styleId="heading1">
    <w:name w:val="heading1"/>
    <w:basedOn w:val="Ttulo1"/>
    <w:next w:val="Normal"/>
    <w:rsid w:val="00455906"/>
    <w:pPr>
      <w:numPr>
        <w:numId w:val="10"/>
      </w:numPr>
    </w:pPr>
    <w:rPr>
      <w:bCs/>
    </w:rPr>
  </w:style>
  <w:style w:type="paragraph" w:customStyle="1" w:styleId="heading2">
    <w:name w:val="heading2"/>
    <w:basedOn w:val="Ttulo2"/>
    <w:next w:val="Normal"/>
    <w:rsid w:val="00455906"/>
    <w:pPr>
      <w:numPr>
        <w:ilvl w:val="1"/>
        <w:numId w:val="10"/>
      </w:numPr>
    </w:pPr>
    <w:rPr>
      <w:bCs/>
      <w:iCs/>
    </w:rPr>
  </w:style>
  <w:style w:type="character" w:customStyle="1" w:styleId="heading3">
    <w:name w:val="heading3"/>
    <w:basedOn w:val="Fuentedeprrafopredeter"/>
    <w:rsid w:val="00455906"/>
    <w:rPr>
      <w:b/>
    </w:rPr>
  </w:style>
  <w:style w:type="character" w:customStyle="1" w:styleId="heading4">
    <w:name w:val="heading4"/>
    <w:basedOn w:val="Fuentedeprrafopredeter"/>
    <w:rsid w:val="00455906"/>
    <w:rPr>
      <w:i/>
    </w:rPr>
  </w:style>
  <w:style w:type="numbering" w:customStyle="1" w:styleId="headings">
    <w:name w:val="headings"/>
    <w:basedOn w:val="arabnumitem"/>
    <w:rsid w:val="00455906"/>
    <w:pPr>
      <w:numPr>
        <w:numId w:val="10"/>
      </w:numPr>
    </w:pPr>
  </w:style>
  <w:style w:type="paragraph" w:customStyle="1" w:styleId="image">
    <w:name w:val="image"/>
    <w:basedOn w:val="Normal"/>
    <w:next w:val="Normal"/>
    <w:rsid w:val="00455906"/>
    <w:pPr>
      <w:spacing w:before="240" w:after="120"/>
      <w:ind w:firstLine="0"/>
      <w:jc w:val="center"/>
    </w:pPr>
  </w:style>
  <w:style w:type="table" w:styleId="Tablaconcuadrcula">
    <w:name w:val="Table Grid"/>
    <w:basedOn w:val="Tablanormal"/>
    <w:rsid w:val="008673B7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eywords">
    <w:name w:val="keywords"/>
    <w:basedOn w:val="abstract"/>
    <w:next w:val="heading1"/>
    <w:rsid w:val="00455906"/>
    <w:pPr>
      <w:spacing w:before="220"/>
      <w:ind w:firstLine="0"/>
      <w:contextualSpacing w:val="0"/>
      <w:jc w:val="left"/>
    </w:pPr>
  </w:style>
  <w:style w:type="paragraph" w:customStyle="1" w:styleId="numitem">
    <w:name w:val="numitem"/>
    <w:basedOn w:val="Normal"/>
    <w:rsid w:val="00455906"/>
    <w:pPr>
      <w:numPr>
        <w:numId w:val="28"/>
      </w:numPr>
      <w:spacing w:before="160" w:after="160"/>
      <w:contextualSpacing/>
    </w:pPr>
  </w:style>
  <w:style w:type="paragraph" w:customStyle="1" w:styleId="programcode">
    <w:name w:val="programcode"/>
    <w:basedOn w:val="Normal"/>
    <w:rsid w:val="00455906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455906"/>
    <w:pPr>
      <w:numPr>
        <w:numId w:val="11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455906"/>
    <w:pPr>
      <w:numPr>
        <w:numId w:val="11"/>
      </w:numPr>
    </w:pPr>
  </w:style>
  <w:style w:type="paragraph" w:customStyle="1" w:styleId="runninghead-left">
    <w:name w:val="running head - left"/>
    <w:basedOn w:val="Normal"/>
    <w:rsid w:val="00455906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455906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455906"/>
    <w:rPr>
      <w:sz w:val="18"/>
    </w:rPr>
  </w:style>
  <w:style w:type="paragraph" w:customStyle="1" w:styleId="Puesto1">
    <w:name w:val="Puesto1"/>
    <w:basedOn w:val="Normal"/>
    <w:next w:val="author"/>
    <w:rsid w:val="004E5415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Puesto1"/>
    <w:next w:val="author"/>
    <w:rsid w:val="004E5415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455906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455906"/>
    <w:rPr>
      <w:rFonts w:ascii="Courier" w:hAnsi="Courier"/>
      <w:noProof/>
      <w:lang w:val="en-US"/>
    </w:rPr>
  </w:style>
  <w:style w:type="paragraph" w:styleId="Listaconvietas">
    <w:name w:val="List Bullet"/>
    <w:basedOn w:val="Normal"/>
    <w:rsid w:val="00455906"/>
    <w:pPr>
      <w:numPr>
        <w:numId w:val="12"/>
      </w:numPr>
      <w:spacing w:before="120" w:after="120"/>
      <w:contextualSpacing/>
    </w:pPr>
  </w:style>
  <w:style w:type="paragraph" w:styleId="Listaconnmeros">
    <w:name w:val="List Number"/>
    <w:basedOn w:val="Normal"/>
    <w:rsid w:val="00455906"/>
    <w:pPr>
      <w:numPr>
        <w:numId w:val="13"/>
      </w:numPr>
    </w:pPr>
  </w:style>
  <w:style w:type="numbering" w:customStyle="1" w:styleId="itemization1">
    <w:name w:val="itemization1"/>
    <w:basedOn w:val="Sinlista"/>
    <w:rsid w:val="00455906"/>
    <w:pPr>
      <w:numPr>
        <w:numId w:val="14"/>
      </w:numPr>
    </w:pPr>
  </w:style>
  <w:style w:type="numbering" w:customStyle="1" w:styleId="itemization2">
    <w:name w:val="itemization2"/>
    <w:basedOn w:val="Sinlista"/>
    <w:rsid w:val="00455906"/>
    <w:pPr>
      <w:numPr>
        <w:numId w:val="15"/>
      </w:numPr>
    </w:pPr>
  </w:style>
  <w:style w:type="paragraph" w:customStyle="1" w:styleId="Puesto2">
    <w:name w:val="Puesto2"/>
    <w:basedOn w:val="Normal"/>
    <w:next w:val="author"/>
    <w:rsid w:val="008673B7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2">
    <w:name w:val="Subtítulo2"/>
    <w:basedOn w:val="Puesto2"/>
    <w:next w:val="author"/>
    <w:rsid w:val="008673B7"/>
    <w:pPr>
      <w:spacing w:before="120" w:line="280" w:lineRule="atLeast"/>
    </w:pPr>
    <w:rPr>
      <w:sz w:val="24"/>
    </w:rPr>
  </w:style>
  <w:style w:type="numbering" w:customStyle="1" w:styleId="itemization">
    <w:name w:val="itemization"/>
    <w:basedOn w:val="Sinlista"/>
    <w:semiHidden/>
    <w:rsid w:val="00455906"/>
  </w:style>
  <w:style w:type="paragraph" w:customStyle="1" w:styleId="papertitle">
    <w:name w:val="papertitle"/>
    <w:basedOn w:val="Normal"/>
    <w:next w:val="author"/>
    <w:rsid w:val="00455906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455906"/>
    <w:pPr>
      <w:spacing w:before="120" w:line="280" w:lineRule="atLeast"/>
    </w:pPr>
    <w:rPr>
      <w:sz w:val="24"/>
    </w:rPr>
  </w:style>
  <w:style w:type="character" w:customStyle="1" w:styleId="RH">
    <w:name w:val="RH"/>
    <w:basedOn w:val="Fuentedeprrafopredeter"/>
    <w:rsid w:val="00455906"/>
  </w:style>
  <w:style w:type="paragraph" w:customStyle="1" w:styleId="ReferenceLine">
    <w:name w:val="ReferenceLine"/>
    <w:basedOn w:val="p1a"/>
    <w:rsid w:val="00455906"/>
    <w:pPr>
      <w:spacing w:line="200" w:lineRule="exact"/>
    </w:pPr>
    <w:rPr>
      <w:sz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71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Courier New" w:hAnsi="Courier New" w:cs="Courier New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71CD1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Mention">
    <w:name w:val="Mention"/>
    <w:basedOn w:val="Fuentedeprrafopredeter"/>
    <w:uiPriority w:val="99"/>
    <w:semiHidden/>
    <w:unhideWhenUsed/>
    <w:rsid w:val="00EB4D53"/>
    <w:rPr>
      <w:color w:val="2B579A"/>
      <w:shd w:val="clear" w:color="auto" w:fill="E6E6E6"/>
    </w:rPr>
  </w:style>
  <w:style w:type="paragraph" w:customStyle="1" w:styleId="normal0">
    <w:name w:val="normal"/>
    <w:rsid w:val="008D792E"/>
    <w:pPr>
      <w:spacing w:after="0" w:line="276" w:lineRule="auto"/>
    </w:pPr>
    <w:rPr>
      <w:rFonts w:ascii="Arial" w:eastAsia="MS Mincho" w:hAnsi="Arial" w:cs="Arial"/>
      <w:color w:val="000000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%20Integrante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nfoleg.gob.ar/infolegInternet/anexos/175000-179999/175694/norma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&#225;n\Google%20Drive\Tesis\splnproc1110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97E0F-942C-4EF4-866F-272ACC0FC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462</TotalTime>
  <Pages>1</Pages>
  <Words>375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De Armas</dc:creator>
  <cp:lastModifiedBy>ppando</cp:lastModifiedBy>
  <cp:revision>57</cp:revision>
  <cp:lastPrinted>2015-07-03T12:32:00Z</cp:lastPrinted>
  <dcterms:created xsi:type="dcterms:W3CDTF">2015-07-03T12:21:00Z</dcterms:created>
  <dcterms:modified xsi:type="dcterms:W3CDTF">2017-05-04T14:11:00Z</dcterms:modified>
</cp:coreProperties>
</file>